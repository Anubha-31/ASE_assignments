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95"/>
        <w:tblW w:w="7015" w:type="dxa"/>
        <w:tblLayout w:type="fixed"/>
        <w:tblLook w:val="0600" w:firstRow="0" w:lastRow="0" w:firstColumn="0" w:lastColumn="0" w:noHBand="1" w:noVBand="1"/>
      </w:tblPr>
      <w:tblGrid>
        <w:gridCol w:w="1573"/>
        <w:gridCol w:w="5442"/>
      </w:tblGrid>
      <w:tr w:rsidR="008005AB" w:rsidRPr="003A798E" w14:paraId="1CFB267D" w14:textId="77777777" w:rsidTr="008005AB">
        <w:trPr>
          <w:trHeight w:val="2502"/>
        </w:trPr>
        <w:tc>
          <w:tcPr>
            <w:tcW w:w="7015" w:type="dxa"/>
            <w:gridSpan w:val="2"/>
          </w:tcPr>
          <w:p w14:paraId="43C0C99E" w14:textId="4A1ECBCD" w:rsidR="008005AB" w:rsidRDefault="008005AB" w:rsidP="008005AB">
            <w:pPr>
              <w:pStyle w:val="Heading1"/>
              <w:rPr>
                <w:sz w:val="56"/>
                <w:szCs w:val="56"/>
              </w:rPr>
            </w:pPr>
            <w:bookmarkStart w:id="0" w:name="_Hlk72356535"/>
            <w:r w:rsidRPr="00CD3BD2">
              <w:rPr>
                <w:sz w:val="56"/>
                <w:szCs w:val="56"/>
              </w:rPr>
              <w:t>COMP-8</w:t>
            </w:r>
            <w:r w:rsidR="007A20E5">
              <w:rPr>
                <w:sz w:val="56"/>
                <w:szCs w:val="56"/>
              </w:rPr>
              <w:t>117</w:t>
            </w:r>
            <w:r w:rsidRPr="00CD3BD2">
              <w:rPr>
                <w:sz w:val="56"/>
                <w:szCs w:val="56"/>
              </w:rPr>
              <w:t>-1-R-2021S</w:t>
            </w:r>
          </w:p>
          <w:p w14:paraId="56039441" w14:textId="111FCA4C" w:rsidR="008005AB" w:rsidRPr="00CD3BD2" w:rsidRDefault="008005AB" w:rsidP="00A3662D">
            <w:pPr>
              <w:shd w:val="clear" w:color="auto" w:fill="123869" w:themeFill="accent1"/>
              <w:jc w:val="center"/>
              <w:rPr>
                <w:sz w:val="36"/>
                <w:szCs w:val="36"/>
              </w:rPr>
            </w:pPr>
            <w:r w:rsidRPr="00CD3BD2">
              <w:rPr>
                <w:sz w:val="36"/>
                <w:szCs w:val="36"/>
              </w:rPr>
              <w:t xml:space="preserve">Advanced </w:t>
            </w:r>
            <w:r w:rsidR="007A20E5">
              <w:rPr>
                <w:sz w:val="36"/>
                <w:szCs w:val="36"/>
              </w:rPr>
              <w:t>Software Eng. Concepts</w:t>
            </w:r>
          </w:p>
          <w:p w14:paraId="625B63FE" w14:textId="77777777" w:rsidR="008005AB" w:rsidRPr="00CD3BD2" w:rsidRDefault="008005AB" w:rsidP="00A3662D">
            <w:pPr>
              <w:shd w:val="clear" w:color="auto" w:fill="123869" w:themeFill="accent1"/>
              <w:jc w:val="center"/>
              <w:rPr>
                <w:sz w:val="36"/>
                <w:szCs w:val="36"/>
              </w:rPr>
            </w:pPr>
            <w:r w:rsidRPr="00CD3BD2">
              <w:rPr>
                <w:sz w:val="36"/>
                <w:szCs w:val="36"/>
              </w:rPr>
              <w:t>Summer 2021</w:t>
            </w:r>
          </w:p>
          <w:p w14:paraId="6717F411" w14:textId="70DA7CA3" w:rsidR="008005AB" w:rsidRPr="00CD3BD2" w:rsidRDefault="008005AB" w:rsidP="00A3662D">
            <w:pPr>
              <w:shd w:val="clear" w:color="auto" w:fill="123869" w:themeFill="accent1"/>
              <w:jc w:val="center"/>
            </w:pPr>
            <w:r w:rsidRPr="00CD3BD2">
              <w:rPr>
                <w:sz w:val="36"/>
                <w:szCs w:val="36"/>
              </w:rPr>
              <w:t>Assignment 1</w:t>
            </w:r>
          </w:p>
        </w:tc>
      </w:tr>
      <w:tr w:rsidR="008005AB" w:rsidRPr="003A798E" w14:paraId="2AD58C78" w14:textId="77777777" w:rsidTr="008005AB">
        <w:trPr>
          <w:trHeight w:val="7418"/>
        </w:trPr>
        <w:tc>
          <w:tcPr>
            <w:tcW w:w="7015" w:type="dxa"/>
            <w:gridSpan w:val="2"/>
          </w:tcPr>
          <w:p w14:paraId="6A005BFB" w14:textId="091A379D" w:rsidR="008005AB" w:rsidRPr="003A798E" w:rsidRDefault="008005AB" w:rsidP="008005AB"/>
        </w:tc>
      </w:tr>
      <w:tr w:rsidR="008005AB" w:rsidRPr="003A798E" w14:paraId="438EC82F" w14:textId="77777777" w:rsidTr="008005AB">
        <w:trPr>
          <w:gridAfter w:val="1"/>
          <w:wAfter w:w="5442" w:type="dxa"/>
          <w:trHeight w:val="1195"/>
        </w:trPr>
        <w:tc>
          <w:tcPr>
            <w:tcW w:w="1573" w:type="dxa"/>
          </w:tcPr>
          <w:p w14:paraId="5D7A9ABA" w14:textId="77777777" w:rsidR="008005AB" w:rsidRPr="003A798E" w:rsidRDefault="008005AB" w:rsidP="008005AB"/>
        </w:tc>
      </w:tr>
      <w:tr w:rsidR="008005AB" w:rsidRPr="003A798E" w14:paraId="0F5B7D55" w14:textId="77777777" w:rsidTr="008005AB">
        <w:trPr>
          <w:gridAfter w:val="1"/>
          <w:wAfter w:w="5442" w:type="dxa"/>
          <w:trHeight w:val="1195"/>
        </w:trPr>
        <w:tc>
          <w:tcPr>
            <w:tcW w:w="1573" w:type="dxa"/>
          </w:tcPr>
          <w:p w14:paraId="57A27B27" w14:textId="77777777" w:rsidR="008005AB" w:rsidRPr="003A798E" w:rsidRDefault="008005AB" w:rsidP="008005AB"/>
        </w:tc>
      </w:tr>
    </w:tbl>
    <w:bookmarkEnd w:id="0"/>
    <w:p w14:paraId="76947185" w14:textId="23173B33" w:rsidR="00FB65B8" w:rsidRDefault="008005AB" w:rsidP="008005AB">
      <w:pPr>
        <w:tabs>
          <w:tab w:val="left" w:pos="1331"/>
        </w:tabs>
      </w:pPr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E3EA83" wp14:editId="63753C7E">
                <wp:simplePos x="0" y="0"/>
                <wp:positionH relativeFrom="margin">
                  <wp:posOffset>-467995</wp:posOffset>
                </wp:positionH>
                <wp:positionV relativeFrom="page">
                  <wp:posOffset>-92598</wp:posOffset>
                </wp:positionV>
                <wp:extent cx="7772400" cy="10367107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367107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33935" id="Group 1" o:spid="_x0000_s1026" alt="&quot;&quot;" style="position:absolute;margin-left:-36.85pt;margin-top:-7.3pt;width:612pt;height:816.3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  <w:r>
        <w:tab/>
      </w:r>
    </w:p>
    <w:p w14:paraId="1F994B89" w14:textId="56F387BB" w:rsidR="00707D13" w:rsidRDefault="00707D13" w:rsidP="00A24793"/>
    <w:p w14:paraId="57AAFD47" w14:textId="55C37FA8" w:rsidR="00707D13" w:rsidRDefault="00707D13" w:rsidP="00A24793"/>
    <w:p w14:paraId="48053B54" w14:textId="0BC1E38E" w:rsidR="00707D13" w:rsidRDefault="00707D13" w:rsidP="00A24793"/>
    <w:p w14:paraId="2843707D" w14:textId="3E3F4433" w:rsidR="00707D13" w:rsidRDefault="00707D13" w:rsidP="00A24793"/>
    <w:p w14:paraId="1C283BBC" w14:textId="77777777" w:rsidR="00707D13" w:rsidRPr="003A798E" w:rsidRDefault="00707D13" w:rsidP="00A24793"/>
    <w:p w14:paraId="37D3EC75" w14:textId="666D9A2D" w:rsidR="00A24793" w:rsidRPr="003A798E" w:rsidRDefault="00A24793" w:rsidP="00A24793"/>
    <w:p w14:paraId="6F9A8721" w14:textId="77777777" w:rsidR="00A24793" w:rsidRPr="003A798E" w:rsidRDefault="00A24793"/>
    <w:p w14:paraId="683F864C" w14:textId="239E9FD1" w:rsidR="00A81248" w:rsidRDefault="00A81248"/>
    <w:p w14:paraId="1765D9F0" w14:textId="5460ED0F" w:rsidR="008005AB" w:rsidRDefault="008005AB"/>
    <w:p w14:paraId="25733822" w14:textId="7CF576DC" w:rsidR="008005AB" w:rsidRDefault="008005AB"/>
    <w:p w14:paraId="6FDDC1E4" w14:textId="30717481" w:rsidR="008005AB" w:rsidRDefault="00EF2E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92CA57" wp14:editId="2D6E790F">
                <wp:simplePos x="0" y="0"/>
                <wp:positionH relativeFrom="margin">
                  <wp:align>right</wp:align>
                </wp:positionH>
                <wp:positionV relativeFrom="paragraph">
                  <wp:posOffset>4334510</wp:posOffset>
                </wp:positionV>
                <wp:extent cx="2594610" cy="24999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249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2934" w14:textId="4908E238" w:rsidR="005E2E99" w:rsidRPr="00EF2E24" w:rsidRDefault="005E2E99">
                            <w:pPr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</w:pPr>
                            <w:r w:rsidRPr="00EF2E24"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  <w:p w14:paraId="1AAD570B" w14:textId="03A564BC" w:rsidR="008005AB" w:rsidRPr="00EF2E24" w:rsidRDefault="008005AB">
                            <w:pPr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EF2E24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>Anubha Sharma</w:t>
                            </w:r>
                          </w:p>
                          <w:p w14:paraId="2FE108DC" w14:textId="7CAF17B8" w:rsidR="005E2E99" w:rsidRPr="00EF2E24" w:rsidRDefault="005E2E99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  <w:r w:rsidRPr="00EF2E24"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  <w:t>Master of Applied Computing</w:t>
                            </w:r>
                          </w:p>
                          <w:p w14:paraId="39B5FCDE" w14:textId="59DB6BB4" w:rsidR="008005AB" w:rsidRDefault="008005AB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  <w:r w:rsidRPr="00EF2E24"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  <w:t>Student Id: 110037181</w:t>
                            </w:r>
                          </w:p>
                          <w:p w14:paraId="51BFB78C" w14:textId="27C3AAFA" w:rsidR="00EF2E24" w:rsidRDefault="00EF2E24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3425F2C" w14:textId="211056CC" w:rsidR="00EF2E24" w:rsidRDefault="00EF2E24" w:rsidP="00EF2E24">
                            <w:pPr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</w:pPr>
                            <w:r w:rsidRPr="00EF2E24"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r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  <w:t>To</w:t>
                            </w:r>
                          </w:p>
                          <w:p w14:paraId="0ADE9E1D" w14:textId="31E8921F" w:rsidR="006F7D0D" w:rsidRPr="006F7D0D" w:rsidRDefault="006F7D0D" w:rsidP="00EF2E24">
                            <w:pPr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</w:pPr>
                            <w:r w:rsidRPr="006F7D0D">
                              <w:rPr>
                                <w:color w:val="0D294E" w:themeColor="accent1" w:themeShade="BF"/>
                                <w:sz w:val="36"/>
                                <w:szCs w:val="36"/>
                              </w:rPr>
                              <w:t>Dr.  Aznam Yacoub</w:t>
                            </w:r>
                          </w:p>
                          <w:p w14:paraId="2FEBB817" w14:textId="77777777" w:rsidR="00EF2E24" w:rsidRPr="00EF2E24" w:rsidRDefault="00EF2E24" w:rsidP="00EF2E24">
                            <w:pPr>
                              <w:rPr>
                                <w:color w:val="0D294E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882F6CA" w14:textId="45E5687F" w:rsidR="00EF2E24" w:rsidRDefault="00EF2E24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2796A6F" w14:textId="77777777" w:rsidR="00EF2E24" w:rsidRDefault="00EF2E24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FA32E2E" w14:textId="16F98159" w:rsidR="00EF2E24" w:rsidRDefault="00EF2E24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CE3FA70" w14:textId="77777777" w:rsidR="00EF2E24" w:rsidRPr="00EF2E24" w:rsidRDefault="00EF2E24">
                            <w:pPr>
                              <w:rPr>
                                <w:color w:val="0D294E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3FAA53F" w14:textId="77777777" w:rsidR="008005AB" w:rsidRPr="008005AB" w:rsidRDefault="008005AB">
                            <w:pPr>
                              <w:rPr>
                                <w:color w:val="00C1C7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2CA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1pt;margin-top:341.3pt;width:204.3pt;height:19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" stroked="f">
                <v:textbox>
                  <w:txbxContent>
                    <w:p w14:paraId="7B162934" w14:textId="4908E238" w:rsidR="005E2E99" w:rsidRPr="00EF2E24" w:rsidRDefault="005E2E99">
                      <w:pPr>
                        <w:rPr>
                          <w:color w:val="0D294E" w:themeColor="accent1" w:themeShade="BF"/>
                          <w:sz w:val="40"/>
                          <w:szCs w:val="40"/>
                        </w:rPr>
                      </w:pPr>
                      <w:r w:rsidRPr="00EF2E24">
                        <w:rPr>
                          <w:color w:val="0D294E" w:themeColor="accent1" w:themeShade="BF"/>
                          <w:sz w:val="40"/>
                          <w:szCs w:val="40"/>
                        </w:rPr>
                        <w:t>Submitted By</w:t>
                      </w:r>
                    </w:p>
                    <w:p w14:paraId="1AAD570B" w14:textId="03A564BC" w:rsidR="008005AB" w:rsidRPr="00EF2E24" w:rsidRDefault="008005AB">
                      <w:pPr>
                        <w:rPr>
                          <w:color w:val="0D294E" w:themeColor="accent1" w:themeShade="BF"/>
                          <w:sz w:val="36"/>
                          <w:szCs w:val="36"/>
                        </w:rPr>
                      </w:pPr>
                      <w:r w:rsidRPr="00EF2E24">
                        <w:rPr>
                          <w:color w:val="0D294E" w:themeColor="accent1" w:themeShade="BF"/>
                          <w:sz w:val="36"/>
                          <w:szCs w:val="36"/>
                        </w:rPr>
                        <w:t>Anubha Sharma</w:t>
                      </w:r>
                    </w:p>
                    <w:p w14:paraId="2FE108DC" w14:textId="7CAF17B8" w:rsidR="005E2E99" w:rsidRPr="00EF2E24" w:rsidRDefault="005E2E99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  <w:r w:rsidRPr="00EF2E24">
                        <w:rPr>
                          <w:color w:val="0D294E" w:themeColor="accent1" w:themeShade="BF"/>
                          <w:sz w:val="28"/>
                          <w:szCs w:val="28"/>
                        </w:rPr>
                        <w:t>Master of Applied Computing</w:t>
                      </w:r>
                    </w:p>
                    <w:p w14:paraId="39B5FCDE" w14:textId="59DB6BB4" w:rsidR="008005AB" w:rsidRDefault="008005AB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  <w:r w:rsidRPr="00EF2E24">
                        <w:rPr>
                          <w:color w:val="0D294E" w:themeColor="accent1" w:themeShade="BF"/>
                          <w:sz w:val="28"/>
                          <w:szCs w:val="28"/>
                        </w:rPr>
                        <w:t>Student Id: 110037181</w:t>
                      </w:r>
                    </w:p>
                    <w:p w14:paraId="51BFB78C" w14:textId="27C3AAFA" w:rsidR="00EF2E24" w:rsidRDefault="00EF2E24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</w:p>
                    <w:p w14:paraId="73425F2C" w14:textId="211056CC" w:rsidR="00EF2E24" w:rsidRDefault="00EF2E24" w:rsidP="00EF2E24">
                      <w:pPr>
                        <w:rPr>
                          <w:color w:val="0D294E" w:themeColor="accent1" w:themeShade="BF"/>
                          <w:sz w:val="40"/>
                          <w:szCs w:val="40"/>
                        </w:rPr>
                      </w:pPr>
                      <w:r w:rsidRPr="00EF2E24">
                        <w:rPr>
                          <w:color w:val="0D294E" w:themeColor="accent1" w:themeShade="BF"/>
                          <w:sz w:val="40"/>
                          <w:szCs w:val="40"/>
                        </w:rPr>
                        <w:t xml:space="preserve">Submitted </w:t>
                      </w:r>
                      <w:r>
                        <w:rPr>
                          <w:color w:val="0D294E" w:themeColor="accent1" w:themeShade="BF"/>
                          <w:sz w:val="40"/>
                          <w:szCs w:val="40"/>
                        </w:rPr>
                        <w:t>To</w:t>
                      </w:r>
                    </w:p>
                    <w:p w14:paraId="0ADE9E1D" w14:textId="31E8921F" w:rsidR="006F7D0D" w:rsidRPr="006F7D0D" w:rsidRDefault="006F7D0D" w:rsidP="00EF2E24">
                      <w:pPr>
                        <w:rPr>
                          <w:color w:val="0D294E" w:themeColor="accent1" w:themeShade="BF"/>
                          <w:sz w:val="36"/>
                          <w:szCs w:val="36"/>
                        </w:rPr>
                      </w:pPr>
                      <w:r w:rsidRPr="006F7D0D">
                        <w:rPr>
                          <w:color w:val="0D294E" w:themeColor="accent1" w:themeShade="BF"/>
                          <w:sz w:val="36"/>
                          <w:szCs w:val="36"/>
                        </w:rPr>
                        <w:t xml:space="preserve">Dr. </w:t>
                      </w:r>
                      <w:r w:rsidRPr="006F7D0D">
                        <w:rPr>
                          <w:color w:val="0D294E" w:themeColor="accent1" w:themeShade="BF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6F7D0D">
                        <w:rPr>
                          <w:color w:val="0D294E" w:themeColor="accent1" w:themeShade="BF"/>
                          <w:sz w:val="36"/>
                          <w:szCs w:val="36"/>
                        </w:rPr>
                        <w:t>Aznam</w:t>
                      </w:r>
                      <w:proofErr w:type="spellEnd"/>
                      <w:r w:rsidRPr="006F7D0D">
                        <w:rPr>
                          <w:color w:val="0D294E" w:themeColor="accent1" w:themeShade="BF"/>
                          <w:sz w:val="36"/>
                          <w:szCs w:val="36"/>
                        </w:rPr>
                        <w:t xml:space="preserve"> Yacoub</w:t>
                      </w:r>
                    </w:p>
                    <w:p w14:paraId="2FEBB817" w14:textId="77777777" w:rsidR="00EF2E24" w:rsidRPr="00EF2E24" w:rsidRDefault="00EF2E24" w:rsidP="00EF2E24">
                      <w:pPr>
                        <w:rPr>
                          <w:color w:val="0D294E" w:themeColor="accent1" w:themeShade="BF"/>
                          <w:sz w:val="40"/>
                          <w:szCs w:val="40"/>
                        </w:rPr>
                      </w:pPr>
                    </w:p>
                    <w:p w14:paraId="1882F6CA" w14:textId="45E5687F" w:rsidR="00EF2E24" w:rsidRDefault="00EF2E24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</w:p>
                    <w:p w14:paraId="42796A6F" w14:textId="77777777" w:rsidR="00EF2E24" w:rsidRDefault="00EF2E24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</w:p>
                    <w:p w14:paraId="7FA32E2E" w14:textId="16F98159" w:rsidR="00EF2E24" w:rsidRDefault="00EF2E24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</w:p>
                    <w:p w14:paraId="7CE3FA70" w14:textId="77777777" w:rsidR="00EF2E24" w:rsidRPr="00EF2E24" w:rsidRDefault="00EF2E24">
                      <w:pPr>
                        <w:rPr>
                          <w:color w:val="0D294E" w:themeColor="accent1" w:themeShade="BF"/>
                          <w:sz w:val="28"/>
                          <w:szCs w:val="28"/>
                        </w:rPr>
                      </w:pPr>
                    </w:p>
                    <w:p w14:paraId="73FAA53F" w14:textId="77777777" w:rsidR="008005AB" w:rsidRPr="008005AB" w:rsidRDefault="008005AB">
                      <w:pPr>
                        <w:rPr>
                          <w:color w:val="00C1C7" w:themeColor="accent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5AB">
        <w:br w:type="page"/>
      </w:r>
    </w:p>
    <w:p w14:paraId="4E60CC7A" w14:textId="1649E01E" w:rsidR="006C4B44" w:rsidRDefault="006C4B4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F9F85" wp14:editId="18DF8E0A">
                <wp:simplePos x="0" y="0"/>
                <wp:positionH relativeFrom="margin">
                  <wp:align>left</wp:align>
                </wp:positionH>
                <wp:positionV relativeFrom="paragraph">
                  <wp:posOffset>97</wp:posOffset>
                </wp:positionV>
                <wp:extent cx="6973570" cy="8970010"/>
                <wp:effectExtent l="0" t="0" r="1778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747" cy="89700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C74" w14:textId="77777777" w:rsidR="006C4B44" w:rsidRDefault="006C4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9F85" id="_x0000_s1027" type="#_x0000_t202" style="position:absolute;margin-left:0;margin-top:0;width:549.1pt;height:706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" fillcolor="#edf0f4 [3206]">
                <v:textbox>
                  <w:txbxContent>
                    <w:p w14:paraId="45787C74" w14:textId="77777777" w:rsidR="006C4B44" w:rsidRDefault="006C4B44"/>
                  </w:txbxContent>
                </v:textbox>
                <w10:wrap type="square" anchorx="margin"/>
              </v:shape>
            </w:pict>
          </mc:Fallback>
        </mc:AlternateContent>
      </w:r>
    </w:p>
    <w:p w14:paraId="4A29EFA2" w14:textId="2F61B760" w:rsidR="006C4B44" w:rsidRDefault="00EF499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4AA00" wp14:editId="6EED2FD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5935" cy="8947150"/>
                <wp:effectExtent l="0" t="0" r="12065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425" cy="89472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9057" w14:textId="7EAE3C9A" w:rsidR="00A0577E" w:rsidRDefault="00A0577E" w:rsidP="00A057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AA00" id="_x0000_s1028" type="#_x0000_t202" style="position:absolute;margin-left:487.85pt;margin-top:0;width:539.05pt;height:70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" fillcolor="#ecfbfb [3207]">
                <v:textbox>
                  <w:txbxContent>
                    <w:p w14:paraId="224B9057" w14:textId="7EAE3C9A" w:rsidR="00A0577E" w:rsidRDefault="00A0577E" w:rsidP="00A0577E"/>
                  </w:txbxContent>
                </v:textbox>
                <w10:wrap type="square" anchorx="margin"/>
              </v:shape>
            </w:pict>
          </mc:Fallback>
        </mc:AlternateContent>
      </w:r>
      <w:r w:rsidR="006C4B44">
        <w:br w:type="page"/>
      </w:r>
    </w:p>
    <w:p w14:paraId="5A11EE72" w14:textId="169F1C54" w:rsidR="003563D6" w:rsidRDefault="00D602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E9276" wp14:editId="5715B1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5935" cy="8947150"/>
                <wp:effectExtent l="0" t="0" r="12065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425" cy="8947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C61E4" w14:textId="2732D31B" w:rsidR="000318A5" w:rsidRDefault="000318A5" w:rsidP="00D60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9276" id="_x0000_s1029" type="#_x0000_t202" style="position:absolute;margin-left:0;margin-top:0;width:539.05pt;height:70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" fillcolor="#bcd4f3 [660]">
                <v:textbox>
                  <w:txbxContent>
                    <w:p w14:paraId="703C61E4" w14:textId="2732D31B" w:rsidR="000318A5" w:rsidRDefault="000318A5" w:rsidP="00D6028D"/>
                  </w:txbxContent>
                </v:textbox>
                <w10:wrap type="square" anchorx="margin"/>
              </v:shape>
            </w:pict>
          </mc:Fallback>
        </mc:AlternateContent>
      </w:r>
    </w:p>
    <w:p w14:paraId="4923464A" w14:textId="08472988" w:rsidR="003563D6" w:rsidRDefault="00A5157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34E04" wp14:editId="1F74A5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73570" cy="8970010"/>
                <wp:effectExtent l="0" t="0" r="17780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747" cy="89700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66EA" w14:textId="77777777" w:rsidR="00A5157E" w:rsidRDefault="00A5157E" w:rsidP="00A51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4E04" id="_x0000_s1030" type="#_x0000_t202" style="position:absolute;margin-left:0;margin-top:0;width:549.1pt;height:70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" fillcolor="#edf0f4 [3206]">
                <v:textbox>
                  <w:txbxContent>
                    <w:p w14:paraId="5FBE66EA" w14:textId="77777777" w:rsidR="00A5157E" w:rsidRDefault="00A5157E" w:rsidP="00A5157E"/>
                  </w:txbxContent>
                </v:textbox>
                <w10:wrap type="square" anchorx="margin"/>
              </v:shape>
            </w:pict>
          </mc:Fallback>
        </mc:AlternateContent>
      </w:r>
      <w:r w:rsidR="003563D6">
        <w:br w:type="page"/>
      </w:r>
    </w:p>
    <w:p w14:paraId="31F4A16F" w14:textId="2C8D0297" w:rsidR="003563D6" w:rsidRDefault="000A7E9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8A184" wp14:editId="38A932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5935" cy="8947150"/>
                <wp:effectExtent l="0" t="0" r="12065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425" cy="89472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CF90E" w14:textId="77777777" w:rsidR="00A46AFE" w:rsidRDefault="00A46AFE" w:rsidP="000A7E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A184" id="_x0000_s1031" type="#_x0000_t202" style="position:absolute;margin-left:0;margin-top:0;width:539.05pt;height:70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" fillcolor="#ecfbfb [3207]">
                <v:textbox>
                  <w:txbxContent>
                    <w:p w14:paraId="7A3CF90E" w14:textId="77777777" w:rsidR="00A46AFE" w:rsidRDefault="00A46AFE" w:rsidP="000A7E96"/>
                  </w:txbxContent>
                </v:textbox>
                <w10:wrap type="square" anchorx="margin"/>
              </v:shape>
            </w:pict>
          </mc:Fallback>
        </mc:AlternateContent>
      </w:r>
    </w:p>
    <w:p w14:paraId="6A09FE77" w14:textId="76D7C129" w:rsidR="003563D6" w:rsidRDefault="000A7E9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B35E86" wp14:editId="4E1A30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73570" cy="8970010"/>
                <wp:effectExtent l="0" t="0" r="17780" b="2159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747" cy="8970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E396" w14:textId="4E126570" w:rsidR="004514D7" w:rsidRDefault="004514D7" w:rsidP="004514D7">
                            <w:pPr>
                              <w:pStyle w:val="Default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5E86" id="_x0000_s1032" type="#_x0000_t202" style="position:absolute;margin-left:0;margin-top:0;width:549.1pt;height:70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" fillcolor="#bcd4f3 [660]">
                <v:textbox>
                  <w:txbxContent>
                    <w:p w14:paraId="7839E396" w14:textId="4E126570" w:rsidR="004514D7" w:rsidRDefault="004514D7" w:rsidP="004514D7">
                      <w:pPr>
                        <w:pStyle w:val="Default"/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3C71F" w14:textId="48A46101" w:rsidR="003563D6" w:rsidRDefault="00EF6F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1696DA" wp14:editId="652A3495">
                <wp:simplePos x="0" y="0"/>
                <wp:positionH relativeFrom="margin">
                  <wp:posOffset>-73998</wp:posOffset>
                </wp:positionH>
                <wp:positionV relativeFrom="paragraph">
                  <wp:posOffset>463</wp:posOffset>
                </wp:positionV>
                <wp:extent cx="6973570" cy="8970010"/>
                <wp:effectExtent l="0" t="0" r="17780" b="2159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89700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5CD1E" w14:textId="5DB1CA12" w:rsidR="00574D65" w:rsidRPr="004E56FC" w:rsidRDefault="00574D65" w:rsidP="00EF6F7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96DA" id="_x0000_s1033" type="#_x0000_t202" style="position:absolute;margin-left:-5.85pt;margin-top:.05pt;width:549.1pt;height:706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" fillcolor="#edf0f4 [3206]">
                <v:textbox>
                  <w:txbxContent>
                    <w:p w14:paraId="1C15CD1E" w14:textId="5DB1CA12" w:rsidR="00574D65" w:rsidRPr="004E56FC" w:rsidRDefault="00574D65" w:rsidP="00EF6F7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D07ADD" w14:textId="5CAF72B7" w:rsidR="003563D6" w:rsidRDefault="00A263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01CBBB" wp14:editId="51D0BF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73570" cy="8970010"/>
                <wp:effectExtent l="0" t="0" r="17780" b="21590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89700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A5CC" w14:textId="2191117E" w:rsidR="00A263D2" w:rsidRPr="004E56FC" w:rsidRDefault="00A263D2" w:rsidP="00A263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CBBB" id="_x0000_s1034" type="#_x0000_t202" style="position:absolute;margin-left:0;margin-top:0;width:549.1pt;height:70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" fillcolor="#ecfbfb [3207]">
                <v:textbox>
                  <w:txbxContent>
                    <w:p w14:paraId="7924A5CC" w14:textId="2191117E" w:rsidR="00A263D2" w:rsidRPr="004E56FC" w:rsidRDefault="00A263D2" w:rsidP="00A263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3D6">
        <w:br w:type="page"/>
      </w:r>
    </w:p>
    <w:p w14:paraId="39AA1B30" w14:textId="52F73DF3" w:rsidR="003563D6" w:rsidRDefault="00705E9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1066F8" wp14:editId="1F1105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73570" cy="8970010"/>
                <wp:effectExtent l="0" t="0" r="17780" b="21590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570" cy="8970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B1F68" w14:textId="3EE259CE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10C128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9CEF659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3CD6D80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EEB80A" w14:textId="0C9BFD58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3175118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8ECA0F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EA47BE" w14:textId="5752D3B6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CEF088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EE72B3" w14:textId="77777777" w:rsidR="00705E95" w:rsidRDefault="00705E95" w:rsidP="00705E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B30DBA" w14:textId="77777777" w:rsidR="00705E95" w:rsidRPr="004E56FC" w:rsidRDefault="00705E95" w:rsidP="00705E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66F8" id="_x0000_s1035" type="#_x0000_t202" style="position:absolute;margin-left:0;margin-top:0;width:549.1pt;height:70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" fillcolor="#bcd4f3 [660]">
                <v:textbox>
                  <w:txbxContent>
                    <w:p w14:paraId="6A9B1F68" w14:textId="3EE259CE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C10C128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9CEF659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3CD6D80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AEEB80A" w14:textId="0C9BFD58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3175118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08ECA0F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0EA47BE" w14:textId="5752D3B6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6CEF088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BEE72B3" w14:textId="77777777" w:rsidR="00705E95" w:rsidRDefault="00705E95" w:rsidP="00705E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5B30DBA" w14:textId="77777777" w:rsidR="00705E95" w:rsidRPr="004E56FC" w:rsidRDefault="00705E95" w:rsidP="00705E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C62A9" w14:textId="77777777" w:rsidR="003563D6" w:rsidRDefault="003563D6">
      <w:r>
        <w:lastRenderedPageBreak/>
        <w:br w:type="page"/>
      </w:r>
    </w:p>
    <w:p w14:paraId="1BEBF8A6" w14:textId="76E7904E" w:rsidR="003563D6" w:rsidRDefault="003563D6"/>
    <w:p w14:paraId="2C980257" w14:textId="77777777" w:rsidR="003563D6" w:rsidRDefault="003563D6">
      <w:r>
        <w:br w:type="page"/>
      </w:r>
    </w:p>
    <w:p w14:paraId="7DC48321" w14:textId="1CBCFD0E" w:rsidR="003563D6" w:rsidRDefault="003563D6"/>
    <w:p w14:paraId="1944C66D" w14:textId="77777777" w:rsidR="003563D6" w:rsidRDefault="003563D6">
      <w:r>
        <w:br w:type="page"/>
      </w:r>
    </w:p>
    <w:p w14:paraId="0125A87A" w14:textId="6D584349" w:rsidR="003563D6" w:rsidRDefault="003563D6"/>
    <w:p w14:paraId="6E1A4A58" w14:textId="77777777" w:rsidR="003563D6" w:rsidRDefault="003563D6">
      <w:r>
        <w:br w:type="page"/>
      </w:r>
    </w:p>
    <w:p w14:paraId="1ADEB87D" w14:textId="77777777" w:rsidR="003563D6" w:rsidRDefault="003563D6"/>
    <w:p w14:paraId="37286AFA" w14:textId="77777777" w:rsidR="008005AB" w:rsidRPr="003A798E" w:rsidRDefault="008005AB"/>
    <w:sectPr w:rsidR="008005AB" w:rsidRPr="003A798E" w:rsidSect="00A24793"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4CFC" w14:textId="77777777" w:rsidR="00CE6153" w:rsidRDefault="00CE6153" w:rsidP="001205A1">
      <w:r>
        <w:separator/>
      </w:r>
    </w:p>
  </w:endnote>
  <w:endnote w:type="continuationSeparator" w:id="0">
    <w:p w14:paraId="6E235124" w14:textId="77777777" w:rsidR="00CE6153" w:rsidRDefault="00CE615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B1871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98E4A8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BDEDB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175DFF4" w14:textId="77777777" w:rsidTr="005F4F46">
      <w:tc>
        <w:tcPr>
          <w:tcW w:w="5395" w:type="dxa"/>
        </w:tcPr>
        <w:p w14:paraId="20513E38" w14:textId="77777777" w:rsidR="001205A1" w:rsidRPr="001205A1" w:rsidRDefault="00CE6153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C509899F77C84F21BA4D35A89E804211"/>
              </w:placeholder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7CCA8D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121D4EB0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D66E" w14:textId="77777777" w:rsidR="00CE6153" w:rsidRDefault="00CE6153" w:rsidP="001205A1">
      <w:r>
        <w:separator/>
      </w:r>
    </w:p>
  </w:footnote>
  <w:footnote w:type="continuationSeparator" w:id="0">
    <w:p w14:paraId="5031EA4E" w14:textId="77777777" w:rsidR="00CE6153" w:rsidRDefault="00CE615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E57E" w14:textId="40EB2876" w:rsidR="00707D13" w:rsidRDefault="00707D13">
    <w:pPr>
      <w:pStyle w:val="Header"/>
    </w:pPr>
    <w:r w:rsidRPr="00707D13">
      <w:rPr>
        <w:rFonts w:ascii="Arial" w:hAnsi="Arial" w:cs="Arial"/>
      </w:rPr>
      <w:t xml:space="preserve">University </w:t>
    </w:r>
    <w:r>
      <w:rPr>
        <w:rFonts w:ascii="Arial" w:hAnsi="Arial" w:cs="Arial"/>
      </w:rPr>
      <w:t>o</w:t>
    </w:r>
    <w:r w:rsidRPr="00707D13">
      <w:rPr>
        <w:rFonts w:ascii="Arial" w:hAnsi="Arial" w:cs="Arial"/>
      </w:rPr>
      <w:t>f Windsor</w:t>
    </w:r>
    <w:r w:rsidRPr="00707D13">
      <w:rPr>
        <w:rFonts w:ascii="Arial" w:hAnsi="Arial" w:cs="Arial"/>
      </w:rPr>
      <w:ptab w:relativeTo="margin" w:alignment="center" w:leader="none"/>
    </w:r>
    <w:r w:rsidRPr="00707D13">
      <w:rPr>
        <w:rFonts w:ascii="Arial" w:hAnsi="Arial" w:cs="Arial"/>
      </w:rPr>
      <w:ptab w:relativeTo="margin" w:alignment="right" w:leader="none"/>
    </w:r>
    <w:sdt>
      <w:sdtPr>
        <w:id w:val="968859952"/>
        <w:placeholder>
          <w:docPart w:val="C509899F77C84F21BA4D35A89E804211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69"/>
    <w:multiLevelType w:val="hybridMultilevel"/>
    <w:tmpl w:val="86562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210"/>
    <w:multiLevelType w:val="hybridMultilevel"/>
    <w:tmpl w:val="D4EE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1150"/>
    <w:multiLevelType w:val="hybridMultilevel"/>
    <w:tmpl w:val="BE36D3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344BF"/>
    <w:multiLevelType w:val="hybridMultilevel"/>
    <w:tmpl w:val="2ED4D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4EC6"/>
    <w:multiLevelType w:val="hybridMultilevel"/>
    <w:tmpl w:val="6F3853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E4EC5"/>
    <w:multiLevelType w:val="hybridMultilevel"/>
    <w:tmpl w:val="2B20BE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A00EE"/>
    <w:multiLevelType w:val="hybridMultilevel"/>
    <w:tmpl w:val="D8968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03294"/>
    <w:multiLevelType w:val="hybridMultilevel"/>
    <w:tmpl w:val="083C4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32696"/>
    <w:multiLevelType w:val="hybridMultilevel"/>
    <w:tmpl w:val="00F03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923A6A"/>
    <w:multiLevelType w:val="hybridMultilevel"/>
    <w:tmpl w:val="9CEC9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D2"/>
    <w:rsid w:val="00013500"/>
    <w:rsid w:val="000318A5"/>
    <w:rsid w:val="00086E78"/>
    <w:rsid w:val="000A7E96"/>
    <w:rsid w:val="000C4ED1"/>
    <w:rsid w:val="001205A1"/>
    <w:rsid w:val="00242E38"/>
    <w:rsid w:val="002608FE"/>
    <w:rsid w:val="002877E8"/>
    <w:rsid w:val="002D567E"/>
    <w:rsid w:val="002E7C4E"/>
    <w:rsid w:val="0031055C"/>
    <w:rsid w:val="003563D6"/>
    <w:rsid w:val="00371EE1"/>
    <w:rsid w:val="003A798E"/>
    <w:rsid w:val="00410C09"/>
    <w:rsid w:val="00423305"/>
    <w:rsid w:val="00425A99"/>
    <w:rsid w:val="004514D7"/>
    <w:rsid w:val="00455909"/>
    <w:rsid w:val="004A67C3"/>
    <w:rsid w:val="004B68B8"/>
    <w:rsid w:val="004E56FC"/>
    <w:rsid w:val="00560BD7"/>
    <w:rsid w:val="00574D65"/>
    <w:rsid w:val="0057793D"/>
    <w:rsid w:val="005A1B8D"/>
    <w:rsid w:val="005E2E99"/>
    <w:rsid w:val="005E3DA5"/>
    <w:rsid w:val="005E6B25"/>
    <w:rsid w:val="005F4F46"/>
    <w:rsid w:val="0063641F"/>
    <w:rsid w:val="0064365F"/>
    <w:rsid w:val="006C4B44"/>
    <w:rsid w:val="006C60E6"/>
    <w:rsid w:val="006E551C"/>
    <w:rsid w:val="006F33ED"/>
    <w:rsid w:val="006F7D0D"/>
    <w:rsid w:val="00703FD5"/>
    <w:rsid w:val="00705E95"/>
    <w:rsid w:val="00707D13"/>
    <w:rsid w:val="00740061"/>
    <w:rsid w:val="00782849"/>
    <w:rsid w:val="00797FBC"/>
    <w:rsid w:val="007A20E5"/>
    <w:rsid w:val="007A494B"/>
    <w:rsid w:val="007B0740"/>
    <w:rsid w:val="007C1BAB"/>
    <w:rsid w:val="007C6389"/>
    <w:rsid w:val="008005AB"/>
    <w:rsid w:val="0094437A"/>
    <w:rsid w:val="00962AB4"/>
    <w:rsid w:val="00994DCB"/>
    <w:rsid w:val="009A37D7"/>
    <w:rsid w:val="00A0577E"/>
    <w:rsid w:val="00A15CF7"/>
    <w:rsid w:val="00A24793"/>
    <w:rsid w:val="00A263D2"/>
    <w:rsid w:val="00A30634"/>
    <w:rsid w:val="00A3662D"/>
    <w:rsid w:val="00A46AFE"/>
    <w:rsid w:val="00A5157E"/>
    <w:rsid w:val="00A81248"/>
    <w:rsid w:val="00B03E56"/>
    <w:rsid w:val="00B33796"/>
    <w:rsid w:val="00B77AA6"/>
    <w:rsid w:val="00C04A9D"/>
    <w:rsid w:val="00C076CD"/>
    <w:rsid w:val="00C66528"/>
    <w:rsid w:val="00C915F0"/>
    <w:rsid w:val="00CA3DFF"/>
    <w:rsid w:val="00CD3BD2"/>
    <w:rsid w:val="00CE6153"/>
    <w:rsid w:val="00D40784"/>
    <w:rsid w:val="00D6028D"/>
    <w:rsid w:val="00DA3792"/>
    <w:rsid w:val="00DD6A38"/>
    <w:rsid w:val="00EF2E24"/>
    <w:rsid w:val="00EF4992"/>
    <w:rsid w:val="00EF6F76"/>
    <w:rsid w:val="00F0639E"/>
    <w:rsid w:val="00F23D8D"/>
    <w:rsid w:val="00F93728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D68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customStyle="1" w:styleId="Default">
    <w:name w:val="Default"/>
    <w:rsid w:val="00C076C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A494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2E99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E2E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705E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E95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6F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09899F77C84F21BA4D35A89E8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591E-1C48-48EA-99D6-7356C10B33F2}"/>
      </w:docPartPr>
      <w:docPartBody>
        <w:p w:rsidR="00684441" w:rsidRDefault="008C0CAB" w:rsidP="008C0CAB">
          <w:pPr>
            <w:pStyle w:val="C509899F77C84F21BA4D35A89E80421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AB"/>
    <w:rsid w:val="00684441"/>
    <w:rsid w:val="0083235E"/>
    <w:rsid w:val="008426A4"/>
    <w:rsid w:val="008C0CAB"/>
    <w:rsid w:val="00BA6167"/>
    <w:rsid w:val="00F1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</w:rPr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paragraph" w:customStyle="1" w:styleId="C509899F77C84F21BA4D35A89E804211">
    <w:name w:val="C509899F77C84F21BA4D35A89E804211"/>
    <w:rsid w:val="008C0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99FE830-2560-4A6A-8401-72E7A72CC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2021-05-19T16:56:00Z</dcterms:created>
  <dcterms:modified xsi:type="dcterms:W3CDTF">2021-05-22T09:00:00Z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