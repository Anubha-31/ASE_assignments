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EE0D" w14:textId="09B47C98" w:rsidR="00952F7D" w:rsidRPr="00D179CB" w:rsidRDefault="00952F7D" w:rsidP="00DF198B">
      <w:pPr>
        <w:pStyle w:val="GraphicAnchor"/>
        <w:rPr>
          <w:rFonts w:ascii="Times New Roman" w:hAnsi="Times New Roman" w:cs="Times New Roman"/>
        </w:rPr>
      </w:pPr>
    </w:p>
    <w:p w14:paraId="4D597215" w14:textId="77777777" w:rsidR="00DF198B" w:rsidRPr="00D179CB" w:rsidRDefault="00DF198B">
      <w:pPr>
        <w:rPr>
          <w:rFonts w:ascii="Times New Roman" w:hAnsi="Times New Roman" w:cs="Times New Roman"/>
        </w:rPr>
      </w:pPr>
    </w:p>
    <w:p w14:paraId="1327DBAE" w14:textId="0F186CD9" w:rsidR="006F2C1A" w:rsidRPr="00D179CB" w:rsidRDefault="006F2C1A" w:rsidP="006F2C1A">
      <w:pPr>
        <w:pStyle w:val="GraphicAnchor"/>
        <w:rPr>
          <w:rFonts w:ascii="Times New Roman" w:hAnsi="Times New Roman" w:cs="Times New Roman"/>
          <w:sz w:val="24"/>
        </w:rPr>
      </w:pPr>
      <w:r w:rsidRPr="00D179CB">
        <w:rPr>
          <w:rFonts w:ascii="Times New Roman" w:hAnsi="Times New Roman" w:cs="Times New Roman"/>
          <w:sz w:val="24"/>
        </w:rPr>
        <w:t xml:space="preserve">  </w:t>
      </w:r>
    </w:p>
    <w:p w14:paraId="17897C5E" w14:textId="77777777" w:rsidR="006F2C1A" w:rsidRPr="00D179CB" w:rsidRDefault="006F2C1A" w:rsidP="006F2C1A">
      <w:pPr>
        <w:pStyle w:val="GraphicAnchor"/>
        <w:rPr>
          <w:rFonts w:ascii="Times New Roman" w:hAnsi="Times New Roman" w:cs="Times New Roman"/>
          <w:sz w:val="24"/>
        </w:rPr>
      </w:pPr>
    </w:p>
    <w:p w14:paraId="258D1AB6" w14:textId="1074E969" w:rsidR="006F2C1A" w:rsidRPr="00D179CB" w:rsidRDefault="006F2C1A" w:rsidP="006F2C1A">
      <w:pPr>
        <w:pStyle w:val="GraphicAnchor"/>
        <w:ind w:left="720"/>
        <w:rPr>
          <w:rFonts w:ascii="Times New Roman" w:hAnsi="Times New Roman" w:cs="Times New Roman"/>
          <w:b/>
          <w:bCs/>
          <w:sz w:val="24"/>
        </w:rPr>
      </w:pPr>
      <w:r w:rsidRPr="00D179CB">
        <w:rPr>
          <w:rFonts w:ascii="Times New Roman" w:hAnsi="Times New Roman" w:cs="Times New Roman"/>
          <w:b/>
          <w:bCs/>
          <w:sz w:val="24"/>
        </w:rPr>
        <w:t>Question</w:t>
      </w:r>
    </w:p>
    <w:p w14:paraId="3941F7EA" w14:textId="65FB3161" w:rsidR="006F2C1A" w:rsidRPr="00D179CB" w:rsidRDefault="006F2C1A" w:rsidP="006F2C1A">
      <w:pPr>
        <w:pStyle w:val="GraphicAnchor"/>
        <w:ind w:left="720"/>
        <w:rPr>
          <w:rFonts w:ascii="Times New Roman" w:hAnsi="Times New Roman" w:cs="Times New Roman"/>
          <w:sz w:val="24"/>
        </w:rPr>
      </w:pPr>
      <w:r w:rsidRPr="00D179CB">
        <w:rPr>
          <w:rFonts w:ascii="Times New Roman" w:hAnsi="Times New Roman" w:cs="Times New Roman"/>
          <w:sz w:val="24"/>
        </w:rPr>
        <w:t xml:space="preserve">1.  As a training, we ask you to go outside and pick any object you find in your environment. Try to describe it as accurate as possible. For each object : </w:t>
      </w:r>
    </w:p>
    <w:p w14:paraId="32D0A639" w14:textId="77777777" w:rsidR="006F2C1A" w:rsidRPr="00D179CB" w:rsidRDefault="006F2C1A" w:rsidP="006F2C1A">
      <w:pPr>
        <w:pStyle w:val="GraphicAnchor"/>
        <w:ind w:left="720"/>
        <w:rPr>
          <w:rFonts w:ascii="Times New Roman" w:hAnsi="Times New Roman" w:cs="Times New Roman"/>
          <w:sz w:val="24"/>
        </w:rPr>
      </w:pPr>
      <w:r w:rsidRPr="00D179CB">
        <w:rPr>
          <w:rFonts w:ascii="Times New Roman" w:hAnsi="Times New Roman" w:cs="Times New Roman"/>
          <w:sz w:val="24"/>
        </w:rPr>
        <w:t xml:space="preserve">- Describe a need (Why this object is useful) – Use case scenario may help you to understand the need(s) </w:t>
      </w:r>
    </w:p>
    <w:p w14:paraId="0985A6DC" w14:textId="77777777" w:rsidR="006F2C1A" w:rsidRPr="00D179CB" w:rsidRDefault="006F2C1A" w:rsidP="006F2C1A">
      <w:pPr>
        <w:pStyle w:val="GraphicAnchor"/>
        <w:ind w:left="720"/>
        <w:rPr>
          <w:rFonts w:ascii="Times New Roman" w:hAnsi="Times New Roman" w:cs="Times New Roman"/>
          <w:sz w:val="24"/>
        </w:rPr>
      </w:pPr>
      <w:r w:rsidRPr="00D179CB">
        <w:rPr>
          <w:rFonts w:ascii="Times New Roman" w:hAnsi="Times New Roman" w:cs="Times New Roman"/>
          <w:sz w:val="24"/>
        </w:rPr>
        <w:t xml:space="preserve">- Describe the different aspects of the object which helps to fulfill the needs (What </w:t>
      </w:r>
      <w:proofErr w:type="spellStart"/>
      <w:r w:rsidRPr="00D179CB">
        <w:rPr>
          <w:rFonts w:ascii="Times New Roman" w:hAnsi="Times New Roman" w:cs="Times New Roman"/>
          <w:sz w:val="24"/>
        </w:rPr>
        <w:t>functionnalities</w:t>
      </w:r>
      <w:proofErr w:type="spellEnd"/>
      <w:r w:rsidRPr="00D179CB">
        <w:rPr>
          <w:rFonts w:ascii="Times New Roman" w:hAnsi="Times New Roman" w:cs="Times New Roman"/>
          <w:sz w:val="24"/>
        </w:rPr>
        <w:t xml:space="preserve">/qualities of the object are useful for the need) </w:t>
      </w:r>
    </w:p>
    <w:p w14:paraId="675F0AB4" w14:textId="77777777" w:rsidR="006F2C1A" w:rsidRPr="00D179CB" w:rsidRDefault="006F2C1A" w:rsidP="006F2C1A">
      <w:pPr>
        <w:pStyle w:val="GraphicAnchor"/>
        <w:ind w:left="720"/>
        <w:rPr>
          <w:rFonts w:ascii="Times New Roman" w:hAnsi="Times New Roman" w:cs="Times New Roman"/>
          <w:sz w:val="24"/>
        </w:rPr>
      </w:pPr>
      <w:r w:rsidRPr="00D179CB">
        <w:rPr>
          <w:rFonts w:ascii="Times New Roman" w:hAnsi="Times New Roman" w:cs="Times New Roman"/>
          <w:sz w:val="24"/>
        </w:rPr>
        <w:t xml:space="preserve">- Describe the internal work and the constraints </w:t>
      </w:r>
    </w:p>
    <w:p w14:paraId="442A91DA" w14:textId="77777777" w:rsidR="006F2C1A" w:rsidRPr="00D179CB" w:rsidRDefault="006F2C1A" w:rsidP="006F2C1A">
      <w:pPr>
        <w:pStyle w:val="GraphicAnchor"/>
        <w:ind w:left="720"/>
        <w:rPr>
          <w:rFonts w:ascii="Times New Roman" w:hAnsi="Times New Roman" w:cs="Times New Roman"/>
          <w:sz w:val="24"/>
        </w:rPr>
      </w:pPr>
      <w:r w:rsidRPr="00D179CB">
        <w:rPr>
          <w:rFonts w:ascii="Times New Roman" w:hAnsi="Times New Roman" w:cs="Times New Roman"/>
          <w:sz w:val="24"/>
        </w:rPr>
        <w:t xml:space="preserve">- Repeat it for each component of this object </w:t>
      </w:r>
    </w:p>
    <w:p w14:paraId="302A38B4" w14:textId="711D6EBD" w:rsidR="006F2C1A" w:rsidRPr="00D179CB" w:rsidRDefault="006F2C1A" w:rsidP="006F2C1A">
      <w:pPr>
        <w:pStyle w:val="GraphicAnchor"/>
        <w:ind w:left="720"/>
        <w:rPr>
          <w:rFonts w:ascii="Times New Roman" w:hAnsi="Times New Roman" w:cs="Times New Roman"/>
          <w:sz w:val="24"/>
        </w:rPr>
      </w:pPr>
      <w:r w:rsidRPr="00D179CB">
        <w:rPr>
          <w:rFonts w:ascii="Times New Roman" w:hAnsi="Times New Roman" w:cs="Times New Roman"/>
          <w:sz w:val="24"/>
        </w:rPr>
        <w:t xml:space="preserve">- When do you decide to stop your description? Why? </w:t>
      </w:r>
    </w:p>
    <w:p w14:paraId="5ECE296E" w14:textId="77777777" w:rsidR="006F2C1A" w:rsidRPr="00D179CB" w:rsidRDefault="006F2C1A" w:rsidP="006F2C1A">
      <w:pPr>
        <w:pStyle w:val="GraphicAnchor"/>
        <w:ind w:left="720"/>
        <w:rPr>
          <w:rFonts w:ascii="Times New Roman" w:hAnsi="Times New Roman" w:cs="Times New Roman"/>
          <w:sz w:val="24"/>
        </w:rPr>
      </w:pPr>
    </w:p>
    <w:p w14:paraId="26184B36" w14:textId="77777777" w:rsidR="006F2C1A" w:rsidRPr="00D179CB" w:rsidRDefault="006F2C1A" w:rsidP="006F2C1A">
      <w:pPr>
        <w:pStyle w:val="GraphicAnchor"/>
        <w:ind w:left="720"/>
        <w:rPr>
          <w:rFonts w:ascii="Times New Roman" w:hAnsi="Times New Roman" w:cs="Times New Roman"/>
          <w:sz w:val="24"/>
        </w:rPr>
      </w:pPr>
      <w:r w:rsidRPr="00D179CB">
        <w:rPr>
          <w:rFonts w:ascii="Times New Roman" w:hAnsi="Times New Roman" w:cs="Times New Roman"/>
          <w:sz w:val="24"/>
        </w:rPr>
        <w:t xml:space="preserve">2. Repeat the question 1 with a piece of software of your choice. </w:t>
      </w:r>
    </w:p>
    <w:p w14:paraId="0D0A1FD3" w14:textId="77777777" w:rsidR="006F2C1A" w:rsidRPr="00D179CB" w:rsidRDefault="006F2C1A" w:rsidP="006F2C1A">
      <w:pPr>
        <w:pStyle w:val="GraphicAnchor"/>
        <w:ind w:left="720"/>
        <w:rPr>
          <w:rFonts w:ascii="Times New Roman" w:hAnsi="Times New Roman" w:cs="Times New Roman"/>
          <w:sz w:val="24"/>
        </w:rPr>
      </w:pPr>
    </w:p>
    <w:p w14:paraId="5873A6E3" w14:textId="471B47C1" w:rsidR="006F2C1A" w:rsidRPr="00D179CB" w:rsidRDefault="006F2C1A" w:rsidP="006F2C1A">
      <w:pPr>
        <w:pStyle w:val="GraphicAnchor"/>
        <w:ind w:left="720"/>
        <w:rPr>
          <w:rFonts w:ascii="Times New Roman" w:hAnsi="Times New Roman" w:cs="Times New Roman"/>
          <w:sz w:val="24"/>
        </w:rPr>
      </w:pPr>
      <w:r w:rsidRPr="00D179CB">
        <w:rPr>
          <w:rFonts w:ascii="Times New Roman" w:hAnsi="Times New Roman" w:cs="Times New Roman"/>
          <w:sz w:val="24"/>
        </w:rPr>
        <w:t xml:space="preserve">3. Send your specifications to your mentor to get feedbacks. </w:t>
      </w:r>
    </w:p>
    <w:p w14:paraId="7C9C9BF7" w14:textId="1F183F4E" w:rsidR="006F2C1A" w:rsidRPr="00D179CB" w:rsidRDefault="006F2C1A" w:rsidP="006F2C1A">
      <w:pPr>
        <w:pStyle w:val="GraphicAnchor"/>
        <w:ind w:left="720"/>
        <w:rPr>
          <w:rFonts w:ascii="Times New Roman" w:hAnsi="Times New Roman" w:cs="Times New Roman"/>
          <w:sz w:val="24"/>
        </w:rPr>
      </w:pPr>
    </w:p>
    <w:p w14:paraId="00414E75" w14:textId="1D05A4FA" w:rsidR="006F2C1A" w:rsidRPr="00D179CB" w:rsidRDefault="006F2C1A" w:rsidP="006F2C1A">
      <w:pPr>
        <w:pStyle w:val="GraphicAnchor"/>
        <w:ind w:left="720"/>
        <w:rPr>
          <w:rFonts w:ascii="Times New Roman" w:hAnsi="Times New Roman" w:cs="Times New Roman"/>
          <w:b/>
          <w:bCs/>
          <w:sz w:val="24"/>
        </w:rPr>
      </w:pPr>
      <w:r w:rsidRPr="00D179CB">
        <w:rPr>
          <w:rFonts w:ascii="Times New Roman" w:hAnsi="Times New Roman" w:cs="Times New Roman"/>
          <w:b/>
          <w:bCs/>
          <w:sz w:val="24"/>
        </w:rPr>
        <w:t>Answer</w:t>
      </w:r>
    </w:p>
    <w:p w14:paraId="7C96C6C2" w14:textId="3F540CAB" w:rsidR="006F2C1A" w:rsidRPr="00D179CB" w:rsidRDefault="006F2C1A" w:rsidP="006F2C1A">
      <w:pPr>
        <w:pStyle w:val="GraphicAnchor"/>
        <w:ind w:left="720"/>
        <w:rPr>
          <w:rFonts w:ascii="Times New Roman" w:hAnsi="Times New Roman" w:cs="Times New Roman"/>
          <w:sz w:val="24"/>
        </w:rPr>
      </w:pPr>
    </w:p>
    <w:p w14:paraId="1676D045" w14:textId="1EC6D413" w:rsidR="006F2C1A" w:rsidRPr="00D179CB" w:rsidRDefault="006F2C1A" w:rsidP="006F2C1A">
      <w:pPr>
        <w:pStyle w:val="GraphicAnchor"/>
        <w:rPr>
          <w:rFonts w:ascii="Times New Roman" w:hAnsi="Times New Roman" w:cs="Times New Roman"/>
          <w:sz w:val="24"/>
        </w:rPr>
      </w:pPr>
      <w:r w:rsidRPr="00D179CB">
        <w:rPr>
          <w:rFonts w:ascii="Times New Roman" w:hAnsi="Times New Roman" w:cs="Times New Roman"/>
          <w:sz w:val="24"/>
        </w:rPr>
        <w:tab/>
      </w:r>
      <w:r w:rsidRPr="00D179CB">
        <w:rPr>
          <w:rFonts w:ascii="Times New Roman" w:hAnsi="Times New Roman" w:cs="Times New Roman"/>
          <w:b/>
          <w:bCs/>
          <w:sz w:val="24"/>
        </w:rPr>
        <w:t>OBJECT</w:t>
      </w:r>
      <w:r w:rsidRPr="00D179CB">
        <w:rPr>
          <w:rFonts w:ascii="Times New Roman" w:hAnsi="Times New Roman" w:cs="Times New Roman"/>
          <w:sz w:val="24"/>
        </w:rPr>
        <w:t>: Earphones</w:t>
      </w:r>
    </w:p>
    <w:p w14:paraId="4CC2AC67" w14:textId="7E8A00D9" w:rsidR="006F2C1A" w:rsidRPr="00D179CB" w:rsidRDefault="006F2C1A" w:rsidP="006F2C1A">
      <w:pPr>
        <w:pStyle w:val="GraphicAnchor"/>
        <w:rPr>
          <w:rFonts w:ascii="Times New Roman" w:hAnsi="Times New Roman" w:cs="Times New Roman"/>
          <w:sz w:val="24"/>
        </w:rPr>
      </w:pPr>
      <w:r w:rsidRPr="00D179CB">
        <w:rPr>
          <w:rFonts w:ascii="Times New Roman" w:hAnsi="Times New Roman" w:cs="Times New Roman"/>
          <w:sz w:val="24"/>
        </w:rPr>
        <w:tab/>
      </w:r>
      <w:r w:rsidR="00122543" w:rsidRPr="00D179CB">
        <w:rPr>
          <w:rFonts w:ascii="Times New Roman" w:hAnsi="Times New Roman" w:cs="Times New Roman"/>
          <w:b/>
          <w:bCs/>
          <w:sz w:val="24"/>
        </w:rPr>
        <w:t>Need</w:t>
      </w:r>
      <w:r w:rsidR="00122543" w:rsidRPr="00D179CB">
        <w:rPr>
          <w:rFonts w:ascii="Times New Roman" w:hAnsi="Times New Roman" w:cs="Times New Roman"/>
          <w:sz w:val="24"/>
        </w:rPr>
        <w:t xml:space="preserve">: Earphones are needed to prevent people in the immediate surroundings, from listening to the </w:t>
      </w:r>
    </w:p>
    <w:p w14:paraId="0F4F88A2" w14:textId="37C4759A" w:rsidR="00122543" w:rsidRPr="00D179CB" w:rsidRDefault="00122543" w:rsidP="00122543">
      <w:pPr>
        <w:pStyle w:val="GraphicAnchor"/>
        <w:ind w:left="1440"/>
        <w:rPr>
          <w:rFonts w:ascii="Times New Roman" w:hAnsi="Times New Roman" w:cs="Times New Roman"/>
          <w:sz w:val="24"/>
        </w:rPr>
      </w:pPr>
      <w:r w:rsidRPr="00D179CB">
        <w:rPr>
          <w:rFonts w:ascii="Times New Roman" w:hAnsi="Times New Roman" w:cs="Times New Roman"/>
          <w:sz w:val="24"/>
        </w:rPr>
        <w:t>content on smartphones, laptops or any other device that has a speaker incorporated into it. It is not only used for the privacy purposes but is also used to help the user in listening to the content without disturbing anyone.</w:t>
      </w:r>
    </w:p>
    <w:p w14:paraId="06E06BF1" w14:textId="0C7BDD2C" w:rsidR="00122543" w:rsidRPr="00D179CB" w:rsidRDefault="00122543" w:rsidP="00122543">
      <w:pPr>
        <w:pStyle w:val="GraphicAnchor"/>
        <w:rPr>
          <w:rFonts w:ascii="Times New Roman" w:hAnsi="Times New Roman" w:cs="Times New Roman"/>
          <w:b/>
          <w:bCs/>
          <w:sz w:val="24"/>
        </w:rPr>
      </w:pPr>
      <w:r w:rsidRPr="00D179CB">
        <w:rPr>
          <w:rFonts w:ascii="Times New Roman" w:hAnsi="Times New Roman" w:cs="Times New Roman"/>
          <w:sz w:val="24"/>
        </w:rPr>
        <w:tab/>
      </w:r>
      <w:r w:rsidRPr="00D179CB">
        <w:rPr>
          <w:rFonts w:ascii="Times New Roman" w:hAnsi="Times New Roman" w:cs="Times New Roman"/>
          <w:b/>
          <w:bCs/>
          <w:sz w:val="24"/>
        </w:rPr>
        <w:t>Different Aspects:</w:t>
      </w:r>
    </w:p>
    <w:p w14:paraId="0291C6B1" w14:textId="77777777" w:rsidR="00AF7B67" w:rsidRPr="00D179CB" w:rsidRDefault="00122543" w:rsidP="00AF7B67">
      <w:pPr>
        <w:pStyle w:val="GraphicAnchor"/>
        <w:numPr>
          <w:ilvl w:val="0"/>
          <w:numId w:val="3"/>
        </w:numPr>
        <w:rPr>
          <w:rFonts w:ascii="Times New Roman" w:hAnsi="Times New Roman" w:cs="Times New Roman"/>
          <w:sz w:val="24"/>
          <w:u w:val="single"/>
        </w:rPr>
      </w:pPr>
      <w:r w:rsidRPr="00D179CB">
        <w:rPr>
          <w:rFonts w:ascii="Times New Roman" w:hAnsi="Times New Roman" w:cs="Times New Roman"/>
          <w:sz w:val="24"/>
          <w:u w:val="single"/>
        </w:rPr>
        <w:t xml:space="preserve">A </w:t>
      </w:r>
      <w:r w:rsidR="00AF7B67" w:rsidRPr="00D179CB">
        <w:rPr>
          <w:rFonts w:ascii="Times New Roman" w:hAnsi="Times New Roman" w:cs="Times New Roman"/>
          <w:sz w:val="24"/>
          <w:u w:val="single"/>
        </w:rPr>
        <w:t>standard connector</w:t>
      </w:r>
      <w:r w:rsidRPr="00D179CB">
        <w:rPr>
          <w:rFonts w:ascii="Times New Roman" w:hAnsi="Times New Roman" w:cs="Times New Roman"/>
          <w:sz w:val="24"/>
          <w:u w:val="single"/>
        </w:rPr>
        <w:t xml:space="preserve"> to connect the </w:t>
      </w:r>
      <w:r w:rsidR="00AF7B67" w:rsidRPr="00D179CB">
        <w:rPr>
          <w:rFonts w:ascii="Times New Roman" w:hAnsi="Times New Roman" w:cs="Times New Roman"/>
          <w:sz w:val="24"/>
          <w:u w:val="single"/>
        </w:rPr>
        <w:t>device:</w:t>
      </w:r>
      <w:r w:rsidRPr="00D179CB">
        <w:rPr>
          <w:rFonts w:ascii="Times New Roman" w:hAnsi="Times New Roman" w:cs="Times New Roman"/>
          <w:sz w:val="24"/>
          <w:u w:val="single"/>
        </w:rPr>
        <w:t xml:space="preserve"> </w:t>
      </w:r>
    </w:p>
    <w:p w14:paraId="181DF197" w14:textId="5A9E73E2" w:rsidR="00AF7B67" w:rsidRPr="00D179CB" w:rsidRDefault="00AF7B67" w:rsidP="00AF7B67">
      <w:pPr>
        <w:pStyle w:val="GraphicAnchor"/>
        <w:ind w:left="1440"/>
        <w:rPr>
          <w:rFonts w:ascii="Times New Roman" w:hAnsi="Times New Roman" w:cs="Times New Roman"/>
          <w:sz w:val="24"/>
        </w:rPr>
      </w:pPr>
      <w:r w:rsidRPr="00D179CB">
        <w:rPr>
          <w:rFonts w:ascii="Times New Roman" w:hAnsi="Times New Roman" w:cs="Times New Roman"/>
          <w:sz w:val="24"/>
        </w:rPr>
        <w:t>T</w:t>
      </w:r>
      <w:r w:rsidR="00122543" w:rsidRPr="00D179CB">
        <w:rPr>
          <w:rFonts w:ascii="Times New Roman" w:hAnsi="Times New Roman" w:cs="Times New Roman"/>
          <w:sz w:val="24"/>
        </w:rPr>
        <w:t>he device needs a common</w:t>
      </w:r>
      <w:r w:rsidRPr="00D179CB">
        <w:rPr>
          <w:rFonts w:ascii="Times New Roman" w:hAnsi="Times New Roman" w:cs="Times New Roman"/>
          <w:sz w:val="24"/>
        </w:rPr>
        <w:t xml:space="preserve"> port that can connect to any device. A common connector would help as the user won’t have to buy different earphones for different devices.</w:t>
      </w:r>
    </w:p>
    <w:p w14:paraId="5B09D98C" w14:textId="77777777" w:rsidR="00AF7B67" w:rsidRPr="00D179CB" w:rsidRDefault="00AF7B67" w:rsidP="00122543">
      <w:pPr>
        <w:pStyle w:val="GraphicAnchor"/>
        <w:numPr>
          <w:ilvl w:val="0"/>
          <w:numId w:val="3"/>
        </w:numPr>
        <w:rPr>
          <w:rFonts w:ascii="Times New Roman" w:hAnsi="Times New Roman" w:cs="Times New Roman"/>
          <w:sz w:val="24"/>
          <w:u w:val="single"/>
        </w:rPr>
      </w:pPr>
      <w:r w:rsidRPr="00D179CB">
        <w:rPr>
          <w:rFonts w:ascii="Times New Roman" w:hAnsi="Times New Roman" w:cs="Times New Roman"/>
          <w:sz w:val="24"/>
          <w:u w:val="single"/>
        </w:rPr>
        <w:t xml:space="preserve">Cord </w:t>
      </w:r>
      <w:r w:rsidR="00122543" w:rsidRPr="00D179CB">
        <w:rPr>
          <w:rFonts w:ascii="Times New Roman" w:hAnsi="Times New Roman" w:cs="Times New Roman"/>
          <w:sz w:val="24"/>
          <w:u w:val="single"/>
        </w:rPr>
        <w:t>wire</w:t>
      </w:r>
      <w:r w:rsidRPr="00D179CB">
        <w:rPr>
          <w:rFonts w:ascii="Times New Roman" w:hAnsi="Times New Roman" w:cs="Times New Roman"/>
          <w:sz w:val="24"/>
          <w:u w:val="single"/>
        </w:rPr>
        <w:t xml:space="preserve">: </w:t>
      </w:r>
    </w:p>
    <w:p w14:paraId="295A2277" w14:textId="668F20EA" w:rsidR="00122543" w:rsidRPr="00D179CB" w:rsidRDefault="00AF7B67" w:rsidP="00AF7B67">
      <w:pPr>
        <w:pStyle w:val="GraphicAnchor"/>
        <w:ind w:left="1440"/>
        <w:rPr>
          <w:rFonts w:ascii="Times New Roman" w:hAnsi="Times New Roman" w:cs="Times New Roman"/>
          <w:sz w:val="24"/>
        </w:rPr>
      </w:pPr>
      <w:r w:rsidRPr="00D179CB">
        <w:rPr>
          <w:rFonts w:ascii="Times New Roman" w:hAnsi="Times New Roman" w:cs="Times New Roman"/>
          <w:sz w:val="24"/>
        </w:rPr>
        <w:t>An earphone must have a cord wire for easier mobility of the user. Also, in case the user is viewing a video or having a video chat, a cord wire will facilitate in viewing and listening the content simultaneously</w:t>
      </w:r>
      <w:r w:rsidR="004D7A02" w:rsidRPr="00D179CB">
        <w:rPr>
          <w:rFonts w:ascii="Times New Roman" w:hAnsi="Times New Roman" w:cs="Times New Roman"/>
          <w:sz w:val="24"/>
        </w:rPr>
        <w:t xml:space="preserve"> while maintaining the privacy of user. This would also help in not disrupting anyone else around.</w:t>
      </w:r>
    </w:p>
    <w:p w14:paraId="22DA09B4" w14:textId="77777777" w:rsidR="00AF7B67" w:rsidRPr="00D179CB" w:rsidRDefault="00122543" w:rsidP="00122543">
      <w:pPr>
        <w:pStyle w:val="GraphicAnchor"/>
        <w:numPr>
          <w:ilvl w:val="0"/>
          <w:numId w:val="3"/>
        </w:numPr>
        <w:rPr>
          <w:rFonts w:ascii="Times New Roman" w:hAnsi="Times New Roman" w:cs="Times New Roman"/>
          <w:sz w:val="24"/>
          <w:u w:val="single"/>
        </w:rPr>
      </w:pPr>
      <w:r w:rsidRPr="00D179CB">
        <w:rPr>
          <w:rFonts w:ascii="Times New Roman" w:hAnsi="Times New Roman" w:cs="Times New Roman"/>
          <w:sz w:val="24"/>
          <w:u w:val="single"/>
        </w:rPr>
        <w:t>Mic</w:t>
      </w:r>
      <w:r w:rsidR="00AF7B67" w:rsidRPr="00D179CB">
        <w:rPr>
          <w:rFonts w:ascii="Times New Roman" w:hAnsi="Times New Roman" w:cs="Times New Roman"/>
          <w:sz w:val="24"/>
          <w:u w:val="single"/>
        </w:rPr>
        <w:t xml:space="preserve">: </w:t>
      </w:r>
    </w:p>
    <w:p w14:paraId="46F7647B" w14:textId="68E46418" w:rsidR="00122543" w:rsidRPr="00D179CB" w:rsidRDefault="00AF7B67" w:rsidP="00AF7B67">
      <w:pPr>
        <w:pStyle w:val="GraphicAnchor"/>
        <w:ind w:left="1440"/>
        <w:rPr>
          <w:rFonts w:ascii="Times New Roman" w:hAnsi="Times New Roman" w:cs="Times New Roman"/>
          <w:sz w:val="24"/>
        </w:rPr>
      </w:pPr>
      <w:r w:rsidRPr="00D179CB">
        <w:rPr>
          <w:rFonts w:ascii="Times New Roman" w:hAnsi="Times New Roman" w:cs="Times New Roman"/>
          <w:sz w:val="24"/>
        </w:rPr>
        <w:t>A mic is helpful when having a conversation with someone on a device.</w:t>
      </w:r>
    </w:p>
    <w:p w14:paraId="0AD5ED77" w14:textId="2B98FE41" w:rsidR="00122543" w:rsidRPr="00D179CB" w:rsidRDefault="00122543" w:rsidP="00122543">
      <w:pPr>
        <w:pStyle w:val="GraphicAnchor"/>
        <w:numPr>
          <w:ilvl w:val="0"/>
          <w:numId w:val="3"/>
        </w:numPr>
        <w:rPr>
          <w:rFonts w:ascii="Times New Roman" w:hAnsi="Times New Roman" w:cs="Times New Roman"/>
          <w:sz w:val="24"/>
          <w:u w:val="single"/>
        </w:rPr>
      </w:pPr>
      <w:r w:rsidRPr="00D179CB">
        <w:rPr>
          <w:rFonts w:ascii="Times New Roman" w:hAnsi="Times New Roman" w:cs="Times New Roman"/>
          <w:sz w:val="24"/>
          <w:u w:val="single"/>
        </w:rPr>
        <w:t>Earbuds</w:t>
      </w:r>
      <w:r w:rsidR="004D7A02" w:rsidRPr="00D179CB">
        <w:rPr>
          <w:rFonts w:ascii="Times New Roman" w:hAnsi="Times New Roman" w:cs="Times New Roman"/>
          <w:sz w:val="24"/>
          <w:u w:val="single"/>
        </w:rPr>
        <w:t>:</w:t>
      </w:r>
    </w:p>
    <w:p w14:paraId="275EBE0F" w14:textId="0870CF15" w:rsidR="004D7A02" w:rsidRPr="00D179CB" w:rsidRDefault="004D7A02" w:rsidP="004D7A02">
      <w:pPr>
        <w:pStyle w:val="GraphicAnchor"/>
        <w:ind w:left="1440"/>
        <w:rPr>
          <w:rFonts w:ascii="Times New Roman" w:hAnsi="Times New Roman" w:cs="Times New Roman"/>
          <w:sz w:val="24"/>
        </w:rPr>
      </w:pPr>
      <w:r w:rsidRPr="00D179CB">
        <w:rPr>
          <w:rFonts w:ascii="Times New Roman" w:hAnsi="Times New Roman" w:cs="Times New Roman"/>
          <w:sz w:val="24"/>
        </w:rPr>
        <w:t>For the ease of inserting the earphones in one’s ears.</w:t>
      </w:r>
    </w:p>
    <w:p w14:paraId="6AC501B0" w14:textId="22DEAB75" w:rsidR="004D7A02" w:rsidRPr="00D179CB" w:rsidRDefault="004D7A02" w:rsidP="004D7A02">
      <w:pPr>
        <w:pStyle w:val="GraphicAnchor"/>
        <w:rPr>
          <w:rFonts w:ascii="Times New Roman" w:hAnsi="Times New Roman" w:cs="Times New Roman"/>
          <w:sz w:val="24"/>
        </w:rPr>
      </w:pPr>
    </w:p>
    <w:p w14:paraId="077006F5" w14:textId="1C576F65" w:rsidR="004D7A02" w:rsidRPr="00D179CB" w:rsidRDefault="004D7A02" w:rsidP="004D7A02">
      <w:pPr>
        <w:pStyle w:val="GraphicAnchor"/>
        <w:rPr>
          <w:rFonts w:ascii="Times New Roman" w:hAnsi="Times New Roman" w:cs="Times New Roman"/>
          <w:b/>
          <w:bCs/>
          <w:sz w:val="24"/>
        </w:rPr>
      </w:pPr>
      <w:r w:rsidRPr="00D179CB">
        <w:rPr>
          <w:rFonts w:ascii="Times New Roman" w:hAnsi="Times New Roman" w:cs="Times New Roman"/>
          <w:sz w:val="24"/>
        </w:rPr>
        <w:tab/>
      </w:r>
      <w:r w:rsidRPr="00D179CB">
        <w:rPr>
          <w:rFonts w:ascii="Times New Roman" w:hAnsi="Times New Roman" w:cs="Times New Roman"/>
          <w:b/>
          <w:bCs/>
          <w:sz w:val="24"/>
        </w:rPr>
        <w:t>Internal Working and Constraints:</w:t>
      </w:r>
    </w:p>
    <w:p w14:paraId="6159306F" w14:textId="2C8C8615" w:rsidR="004D7A02" w:rsidRPr="00D179CB" w:rsidRDefault="004D7A02" w:rsidP="004D7A02">
      <w:pPr>
        <w:pStyle w:val="GraphicAnchor"/>
        <w:rPr>
          <w:rFonts w:ascii="Times New Roman" w:hAnsi="Times New Roman" w:cs="Times New Roman"/>
          <w:b/>
          <w:bCs/>
          <w:sz w:val="24"/>
        </w:rPr>
      </w:pPr>
      <w:r w:rsidRPr="00D179CB">
        <w:rPr>
          <w:rFonts w:ascii="Times New Roman" w:hAnsi="Times New Roman" w:cs="Times New Roman"/>
          <w:b/>
          <w:bCs/>
          <w:sz w:val="24"/>
        </w:rPr>
        <w:tab/>
      </w:r>
      <w:r w:rsidRPr="00D179CB">
        <w:rPr>
          <w:rFonts w:ascii="Times New Roman" w:hAnsi="Times New Roman" w:cs="Times New Roman"/>
          <w:b/>
          <w:bCs/>
          <w:sz w:val="24"/>
        </w:rPr>
        <w:tab/>
        <w:t>Internal Working:</w:t>
      </w:r>
      <w:r w:rsidR="009F1FDB" w:rsidRPr="00D179CB">
        <w:rPr>
          <w:rFonts w:ascii="Times New Roman" w:hAnsi="Times New Roman" w:cs="Times New Roman"/>
          <w:b/>
          <w:bCs/>
          <w:sz w:val="24"/>
        </w:rPr>
        <w:t>[1]</w:t>
      </w:r>
    </w:p>
    <w:p w14:paraId="51153BBA" w14:textId="77777777" w:rsidR="00877F9F" w:rsidRPr="00D179CB" w:rsidRDefault="004D7A02" w:rsidP="004D7A02">
      <w:pPr>
        <w:pStyle w:val="GraphicAnchor"/>
        <w:ind w:left="1440"/>
        <w:rPr>
          <w:rFonts w:ascii="Times New Roman" w:hAnsi="Times New Roman" w:cs="Times New Roman"/>
          <w:sz w:val="24"/>
        </w:rPr>
      </w:pPr>
      <w:r w:rsidRPr="00D179CB">
        <w:rPr>
          <w:rFonts w:ascii="Times New Roman" w:hAnsi="Times New Roman" w:cs="Times New Roman"/>
          <w:sz w:val="24"/>
        </w:rPr>
        <w:t xml:space="preserve">Earphones are fundamentally tiny speakers. They have inbuilt electromagnets. These electromagnets vibrate the air and </w:t>
      </w:r>
      <w:r w:rsidR="00D964B5" w:rsidRPr="00D179CB">
        <w:rPr>
          <w:rFonts w:ascii="Times New Roman" w:hAnsi="Times New Roman" w:cs="Times New Roman"/>
          <w:sz w:val="24"/>
        </w:rPr>
        <w:t>convert electrical energy into sounds</w:t>
      </w:r>
      <w:r w:rsidRPr="00D179CB">
        <w:rPr>
          <w:rFonts w:ascii="Times New Roman" w:hAnsi="Times New Roman" w:cs="Times New Roman"/>
          <w:sz w:val="24"/>
        </w:rPr>
        <w:t>.</w:t>
      </w:r>
      <w:r w:rsidR="00D964B5" w:rsidRPr="00D179CB">
        <w:rPr>
          <w:rFonts w:ascii="Times New Roman" w:hAnsi="Times New Roman" w:cs="Times New Roman"/>
          <w:sz w:val="24"/>
        </w:rPr>
        <w:t xml:space="preserve"> </w:t>
      </w:r>
    </w:p>
    <w:p w14:paraId="30E5CFDD" w14:textId="1C5643E2" w:rsidR="00877F9F" w:rsidRPr="00D179CB" w:rsidRDefault="00877F9F" w:rsidP="00877F9F">
      <w:pPr>
        <w:pStyle w:val="GraphicAnchor"/>
        <w:ind w:left="1440" w:firstLine="720"/>
        <w:rPr>
          <w:rFonts w:ascii="Times New Roman" w:hAnsi="Times New Roman" w:cs="Times New Roman"/>
          <w:sz w:val="24"/>
        </w:rPr>
      </w:pPr>
      <w:r w:rsidRPr="00D179CB">
        <w:rPr>
          <w:rFonts w:ascii="Times New Roman" w:hAnsi="Times New Roman" w:cs="Times New Roman"/>
          <w:sz w:val="24"/>
        </w:rPr>
        <w:t>An audio is basically 1’s and 0’s. when the audio is played, these 1’s and 0’s corresponding to that audio file are converted into an electrical signal via digital to analog convertor. These signals are received by the driver unit via headphones wires.</w:t>
      </w:r>
    </w:p>
    <w:p w14:paraId="28AEB8AB" w14:textId="650FA5EA" w:rsidR="00D964B5" w:rsidRPr="00D179CB" w:rsidRDefault="00877F9F" w:rsidP="00877F9F">
      <w:pPr>
        <w:pStyle w:val="GraphicAnchor"/>
        <w:ind w:left="1440" w:firstLine="720"/>
        <w:rPr>
          <w:rFonts w:ascii="Times New Roman" w:hAnsi="Times New Roman" w:cs="Times New Roman"/>
          <w:sz w:val="24"/>
        </w:rPr>
      </w:pPr>
      <w:r w:rsidRPr="00D179CB">
        <w:rPr>
          <w:rFonts w:ascii="Times New Roman" w:hAnsi="Times New Roman" w:cs="Times New Roman"/>
          <w:sz w:val="24"/>
        </w:rPr>
        <w:t xml:space="preserve">The driver unit consists of </w:t>
      </w:r>
      <w:r w:rsidR="00D964B5" w:rsidRPr="00D179CB">
        <w:rPr>
          <w:rFonts w:ascii="Times New Roman" w:hAnsi="Times New Roman" w:cs="Times New Roman"/>
          <w:sz w:val="24"/>
        </w:rPr>
        <w:t xml:space="preserve">2 magnets </w:t>
      </w:r>
      <w:r w:rsidRPr="00D179CB">
        <w:rPr>
          <w:rFonts w:ascii="Times New Roman" w:hAnsi="Times New Roman" w:cs="Times New Roman"/>
          <w:sz w:val="24"/>
        </w:rPr>
        <w:t>placed</w:t>
      </w:r>
      <w:r w:rsidR="00D964B5" w:rsidRPr="00D179CB">
        <w:rPr>
          <w:rFonts w:ascii="Times New Roman" w:hAnsi="Times New Roman" w:cs="Times New Roman"/>
          <w:sz w:val="24"/>
        </w:rPr>
        <w:t xml:space="preserve"> in each earcup. These magnets vibrate depending on the frequency of electrical signal received.</w:t>
      </w:r>
      <w:r w:rsidRPr="00D179CB">
        <w:rPr>
          <w:rFonts w:ascii="Times New Roman" w:hAnsi="Times New Roman" w:cs="Times New Roman"/>
          <w:sz w:val="24"/>
        </w:rPr>
        <w:t xml:space="preserve"> A </w:t>
      </w:r>
      <w:r w:rsidR="00D964B5" w:rsidRPr="00D179CB">
        <w:rPr>
          <w:rFonts w:ascii="Times New Roman" w:hAnsi="Times New Roman" w:cs="Times New Roman"/>
          <w:sz w:val="24"/>
        </w:rPr>
        <w:t>diaphragm is attached to each electromagnet which vibrates along with electromagnets which in turn causes the air surrounding it to vibrate in the similar pattern. This is what we hear as sound.</w:t>
      </w:r>
    </w:p>
    <w:p w14:paraId="4309D002" w14:textId="3714773B" w:rsidR="00D964B5" w:rsidRPr="00D179CB" w:rsidRDefault="00D964B5" w:rsidP="004D7A02">
      <w:pPr>
        <w:pStyle w:val="GraphicAnchor"/>
        <w:ind w:left="1440"/>
        <w:rPr>
          <w:rFonts w:ascii="Times New Roman" w:hAnsi="Times New Roman" w:cs="Times New Roman"/>
          <w:sz w:val="24"/>
        </w:rPr>
      </w:pPr>
    </w:p>
    <w:p w14:paraId="39D3E374" w14:textId="456FEF30" w:rsidR="00877F9F" w:rsidRPr="00D179CB" w:rsidRDefault="00877F9F" w:rsidP="00877F9F">
      <w:pPr>
        <w:pStyle w:val="GraphicAnchor"/>
        <w:rPr>
          <w:rFonts w:ascii="Times New Roman" w:hAnsi="Times New Roman" w:cs="Times New Roman"/>
          <w:b/>
          <w:bCs/>
          <w:sz w:val="24"/>
        </w:rPr>
      </w:pPr>
      <w:r w:rsidRPr="00D179CB">
        <w:rPr>
          <w:rFonts w:ascii="Times New Roman" w:hAnsi="Times New Roman" w:cs="Times New Roman"/>
          <w:sz w:val="24"/>
        </w:rPr>
        <w:tab/>
      </w:r>
      <w:r w:rsidRPr="00D179CB">
        <w:rPr>
          <w:rFonts w:ascii="Times New Roman" w:hAnsi="Times New Roman" w:cs="Times New Roman"/>
          <w:sz w:val="24"/>
        </w:rPr>
        <w:tab/>
      </w:r>
      <w:r w:rsidRPr="00D179CB">
        <w:rPr>
          <w:rFonts w:ascii="Times New Roman" w:hAnsi="Times New Roman" w:cs="Times New Roman"/>
          <w:b/>
          <w:bCs/>
          <w:sz w:val="24"/>
        </w:rPr>
        <w:t>Constraints:</w:t>
      </w:r>
    </w:p>
    <w:p w14:paraId="7237E850" w14:textId="2050DD06" w:rsidR="00877F9F" w:rsidRPr="00D179CB" w:rsidRDefault="00877F9F" w:rsidP="00877F9F">
      <w:pPr>
        <w:pStyle w:val="GraphicAnchor"/>
        <w:numPr>
          <w:ilvl w:val="0"/>
          <w:numId w:val="4"/>
        </w:numPr>
        <w:rPr>
          <w:rFonts w:ascii="Times New Roman" w:hAnsi="Times New Roman" w:cs="Times New Roman"/>
          <w:sz w:val="24"/>
        </w:rPr>
      </w:pPr>
      <w:r w:rsidRPr="00D179CB">
        <w:rPr>
          <w:rFonts w:ascii="Times New Roman" w:hAnsi="Times New Roman" w:cs="Times New Roman"/>
          <w:sz w:val="24"/>
        </w:rPr>
        <w:lastRenderedPageBreak/>
        <w:t xml:space="preserve">The in-ear earphones use this technology on a very small scale, which results in loss of some frequencies. </w:t>
      </w:r>
    </w:p>
    <w:p w14:paraId="4EF3C5D8" w14:textId="1F309871" w:rsidR="00877F9F" w:rsidRPr="00D179CB" w:rsidRDefault="00676347" w:rsidP="00877F9F">
      <w:pPr>
        <w:pStyle w:val="GraphicAnchor"/>
        <w:numPr>
          <w:ilvl w:val="0"/>
          <w:numId w:val="4"/>
        </w:numPr>
        <w:rPr>
          <w:rFonts w:ascii="Times New Roman" w:hAnsi="Times New Roman" w:cs="Times New Roman"/>
          <w:sz w:val="24"/>
        </w:rPr>
      </w:pPr>
      <w:r w:rsidRPr="00D179CB">
        <w:rPr>
          <w:rFonts w:ascii="Times New Roman" w:hAnsi="Times New Roman" w:cs="Times New Roman"/>
          <w:sz w:val="24"/>
        </w:rPr>
        <w:t>The longer the cord, the more it intends to get tangled.</w:t>
      </w:r>
    </w:p>
    <w:p w14:paraId="2654F8F3" w14:textId="24DF4A36" w:rsidR="00676347" w:rsidRPr="00D179CB" w:rsidRDefault="00676347" w:rsidP="00676347">
      <w:pPr>
        <w:pStyle w:val="GraphicAnchor"/>
        <w:rPr>
          <w:rFonts w:ascii="Times New Roman" w:hAnsi="Times New Roman" w:cs="Times New Roman"/>
          <w:sz w:val="24"/>
        </w:rPr>
      </w:pPr>
    </w:p>
    <w:p w14:paraId="252EBB7B" w14:textId="7473D253" w:rsidR="00676347" w:rsidRPr="00D179CB" w:rsidRDefault="00676347" w:rsidP="00676347">
      <w:pPr>
        <w:pStyle w:val="GraphicAnchor"/>
        <w:ind w:left="720"/>
        <w:rPr>
          <w:rFonts w:ascii="Times New Roman" w:hAnsi="Times New Roman" w:cs="Times New Roman"/>
          <w:b/>
          <w:bCs/>
          <w:sz w:val="24"/>
        </w:rPr>
      </w:pPr>
      <w:r w:rsidRPr="00D179CB">
        <w:rPr>
          <w:rFonts w:ascii="Times New Roman" w:hAnsi="Times New Roman" w:cs="Times New Roman"/>
          <w:b/>
          <w:bCs/>
          <w:sz w:val="24"/>
        </w:rPr>
        <w:t>When Did I Stop My Description?</w:t>
      </w:r>
    </w:p>
    <w:p w14:paraId="2E122060" w14:textId="112E3323" w:rsidR="004D7A02" w:rsidRPr="00D179CB" w:rsidRDefault="00676347" w:rsidP="00F62635">
      <w:pPr>
        <w:pStyle w:val="GraphicAnchor"/>
        <w:ind w:left="720"/>
        <w:rPr>
          <w:rFonts w:ascii="Times New Roman" w:hAnsi="Times New Roman" w:cs="Times New Roman"/>
          <w:sz w:val="24"/>
        </w:rPr>
      </w:pPr>
      <w:r w:rsidRPr="00D179CB">
        <w:rPr>
          <w:rFonts w:ascii="Times New Roman" w:hAnsi="Times New Roman" w:cs="Times New Roman"/>
          <w:b/>
          <w:bCs/>
          <w:sz w:val="24"/>
        </w:rPr>
        <w:tab/>
      </w:r>
      <w:r w:rsidRPr="00D179CB">
        <w:rPr>
          <w:rFonts w:ascii="Times New Roman" w:hAnsi="Times New Roman" w:cs="Times New Roman"/>
          <w:sz w:val="24"/>
        </w:rPr>
        <w:t>I decided to stop my description when I though that the major components of the object has been covered. Although I have not defined the non-functional requirements (the look and feel, the color of the object, material used etc.), I still feel that the developers reading the document can full grasp the different aspects of the object that needs to be created and how it needs to work. The non-function requirements, in my opinion should be the part of design document.</w:t>
      </w:r>
    </w:p>
    <w:p w14:paraId="346C7D8A" w14:textId="4118D6F9" w:rsidR="00C74284" w:rsidRPr="00D179CB" w:rsidRDefault="00C74284" w:rsidP="00F62635">
      <w:pPr>
        <w:pStyle w:val="GraphicAnchor"/>
        <w:ind w:left="720"/>
        <w:rPr>
          <w:rFonts w:ascii="Times New Roman" w:hAnsi="Times New Roman" w:cs="Times New Roman"/>
          <w:sz w:val="24"/>
        </w:rPr>
      </w:pPr>
    </w:p>
    <w:p w14:paraId="70FBDF01" w14:textId="50C7F5B6" w:rsidR="00C74284" w:rsidRPr="00D179CB" w:rsidRDefault="00C74284" w:rsidP="00F62635">
      <w:pPr>
        <w:pStyle w:val="GraphicAnchor"/>
        <w:ind w:left="720"/>
        <w:rPr>
          <w:rFonts w:ascii="Times New Roman" w:hAnsi="Times New Roman" w:cs="Times New Roman"/>
          <w:sz w:val="24"/>
        </w:rPr>
      </w:pPr>
      <w:r w:rsidRPr="00D179CB">
        <w:rPr>
          <w:rFonts w:ascii="Times New Roman" w:hAnsi="Times New Roman" w:cs="Times New Roman"/>
          <w:b/>
          <w:bCs/>
          <w:sz w:val="24"/>
        </w:rPr>
        <w:t xml:space="preserve">SOFTWARE: </w:t>
      </w:r>
      <w:r w:rsidRPr="00D179CB">
        <w:rPr>
          <w:rFonts w:ascii="Times New Roman" w:hAnsi="Times New Roman" w:cs="Times New Roman"/>
          <w:sz w:val="24"/>
        </w:rPr>
        <w:t>fernsnpetals</w:t>
      </w:r>
    </w:p>
    <w:p w14:paraId="4C3026A6" w14:textId="2BDF33C8" w:rsidR="00C74284" w:rsidRPr="00D179CB" w:rsidRDefault="00C74284" w:rsidP="00F62635">
      <w:pPr>
        <w:pStyle w:val="GraphicAnchor"/>
        <w:ind w:left="720"/>
        <w:rPr>
          <w:rFonts w:ascii="Times New Roman" w:hAnsi="Times New Roman" w:cs="Times New Roman"/>
          <w:sz w:val="24"/>
        </w:rPr>
      </w:pPr>
      <w:r w:rsidRPr="00D179CB">
        <w:rPr>
          <w:rFonts w:ascii="Times New Roman" w:hAnsi="Times New Roman" w:cs="Times New Roman"/>
          <w:b/>
          <w:bCs/>
          <w:sz w:val="24"/>
        </w:rPr>
        <w:t xml:space="preserve">Need: </w:t>
      </w:r>
      <w:r w:rsidR="00703FEF" w:rsidRPr="00D179CB">
        <w:rPr>
          <w:rFonts w:ascii="Times New Roman" w:hAnsi="Times New Roman" w:cs="Times New Roman"/>
          <w:sz w:val="24"/>
        </w:rPr>
        <w:t xml:space="preserve">fernsnpetals </w:t>
      </w:r>
      <w:r w:rsidRPr="00D179CB">
        <w:rPr>
          <w:rFonts w:ascii="Times New Roman" w:hAnsi="Times New Roman" w:cs="Times New Roman"/>
          <w:sz w:val="24"/>
        </w:rPr>
        <w:t xml:space="preserve">helps in booking and gifting </w:t>
      </w:r>
      <w:r w:rsidR="00703FEF" w:rsidRPr="00D179CB">
        <w:rPr>
          <w:rFonts w:ascii="Times New Roman" w:hAnsi="Times New Roman" w:cs="Times New Roman"/>
          <w:sz w:val="24"/>
        </w:rPr>
        <w:t>cakes,</w:t>
      </w:r>
      <w:r w:rsidRPr="00D179CB">
        <w:rPr>
          <w:rFonts w:ascii="Times New Roman" w:hAnsi="Times New Roman" w:cs="Times New Roman"/>
          <w:sz w:val="24"/>
        </w:rPr>
        <w:t xml:space="preserve"> flowers and some personalized items like cards, photo mugs </w:t>
      </w:r>
      <w:r w:rsidR="00703FEF" w:rsidRPr="00D179CB">
        <w:rPr>
          <w:rFonts w:ascii="Times New Roman" w:hAnsi="Times New Roman" w:cs="Times New Roman"/>
          <w:sz w:val="24"/>
        </w:rPr>
        <w:t>etc.</w:t>
      </w:r>
      <w:r w:rsidRPr="00D179CB">
        <w:rPr>
          <w:rFonts w:ascii="Times New Roman" w:hAnsi="Times New Roman" w:cs="Times New Roman"/>
          <w:sz w:val="24"/>
        </w:rPr>
        <w:t xml:space="preserve">, for various occasions and in various cities in the India. If a user is stationed out of their home city and wants to </w:t>
      </w:r>
      <w:r w:rsidR="00703FEF" w:rsidRPr="00D179CB">
        <w:rPr>
          <w:rFonts w:ascii="Times New Roman" w:hAnsi="Times New Roman" w:cs="Times New Roman"/>
          <w:sz w:val="24"/>
        </w:rPr>
        <w:t>surprise their loved ones, they will be able to use this platform to do so</w:t>
      </w:r>
      <w:r w:rsidR="00AC081A" w:rsidRPr="00D179CB">
        <w:rPr>
          <w:rFonts w:ascii="Times New Roman" w:hAnsi="Times New Roman" w:cs="Times New Roman"/>
          <w:sz w:val="24"/>
        </w:rPr>
        <w:t>. The option of customizing the item and selecting delivery date and time will be provided.</w:t>
      </w:r>
    </w:p>
    <w:p w14:paraId="375D9101" w14:textId="3757F87A" w:rsidR="00C74284" w:rsidRPr="00D179CB" w:rsidRDefault="00C74284" w:rsidP="00F62635">
      <w:pPr>
        <w:pStyle w:val="GraphicAnchor"/>
        <w:ind w:left="720"/>
        <w:rPr>
          <w:rFonts w:ascii="Times New Roman" w:hAnsi="Times New Roman" w:cs="Times New Roman"/>
          <w:b/>
          <w:bCs/>
          <w:sz w:val="24"/>
        </w:rPr>
      </w:pPr>
      <w:r w:rsidRPr="00D179CB">
        <w:rPr>
          <w:rFonts w:ascii="Times New Roman" w:hAnsi="Times New Roman" w:cs="Times New Roman"/>
          <w:b/>
          <w:bCs/>
          <w:sz w:val="24"/>
        </w:rPr>
        <w:t>Different Aspects:</w:t>
      </w:r>
    </w:p>
    <w:p w14:paraId="44E440AE" w14:textId="1F67DCE0" w:rsidR="00703FEF" w:rsidRPr="00D179CB" w:rsidRDefault="00703FEF" w:rsidP="00703FEF">
      <w:pPr>
        <w:pStyle w:val="GraphicAnchor"/>
        <w:numPr>
          <w:ilvl w:val="0"/>
          <w:numId w:val="3"/>
        </w:numPr>
        <w:rPr>
          <w:rFonts w:ascii="Times New Roman" w:hAnsi="Times New Roman" w:cs="Times New Roman"/>
          <w:b/>
          <w:bCs/>
          <w:sz w:val="24"/>
        </w:rPr>
      </w:pPr>
      <w:r w:rsidRPr="00D179CB">
        <w:rPr>
          <w:rFonts w:ascii="Times New Roman" w:hAnsi="Times New Roman" w:cs="Times New Roman"/>
          <w:b/>
          <w:bCs/>
          <w:sz w:val="24"/>
        </w:rPr>
        <w:t>A Profile Page:</w:t>
      </w:r>
    </w:p>
    <w:p w14:paraId="5B1CFA61" w14:textId="5B22D366" w:rsidR="00703FEF" w:rsidRPr="00D179CB" w:rsidRDefault="00703FEF" w:rsidP="00703FEF">
      <w:pPr>
        <w:pStyle w:val="GraphicAnchor"/>
        <w:ind w:left="720" w:firstLine="720"/>
        <w:rPr>
          <w:rFonts w:ascii="Times New Roman" w:hAnsi="Times New Roman" w:cs="Times New Roman"/>
          <w:sz w:val="24"/>
        </w:rPr>
      </w:pPr>
      <w:r w:rsidRPr="00D179CB">
        <w:rPr>
          <w:rFonts w:ascii="Times New Roman" w:hAnsi="Times New Roman" w:cs="Times New Roman"/>
          <w:sz w:val="24"/>
        </w:rPr>
        <w:t>The user can see all the previously ordered item, save address. This will help the user save time</w:t>
      </w:r>
    </w:p>
    <w:p w14:paraId="6214D9A0" w14:textId="4C40D782" w:rsidR="00703FEF" w:rsidRPr="00D179CB" w:rsidRDefault="00703FEF" w:rsidP="00703FEF">
      <w:pPr>
        <w:pStyle w:val="GraphicAnchor"/>
        <w:ind w:left="720" w:firstLine="720"/>
        <w:rPr>
          <w:rFonts w:ascii="Times New Roman" w:hAnsi="Times New Roman" w:cs="Times New Roman"/>
          <w:sz w:val="24"/>
        </w:rPr>
      </w:pPr>
      <w:r w:rsidRPr="00D179CB">
        <w:rPr>
          <w:rFonts w:ascii="Times New Roman" w:hAnsi="Times New Roman" w:cs="Times New Roman"/>
          <w:sz w:val="24"/>
        </w:rPr>
        <w:t>while doing future searches.</w:t>
      </w:r>
    </w:p>
    <w:p w14:paraId="6E98637A" w14:textId="3DAC3718" w:rsidR="00AC081A" w:rsidRPr="00D179CB" w:rsidRDefault="00D576FD" w:rsidP="00AC081A">
      <w:pPr>
        <w:pStyle w:val="GraphicAnchor"/>
        <w:numPr>
          <w:ilvl w:val="0"/>
          <w:numId w:val="3"/>
        </w:numPr>
        <w:rPr>
          <w:rFonts w:ascii="Times New Roman" w:hAnsi="Times New Roman" w:cs="Times New Roman"/>
          <w:b/>
          <w:bCs/>
          <w:sz w:val="24"/>
        </w:rPr>
      </w:pPr>
      <w:r w:rsidRPr="00D179CB">
        <w:rPr>
          <w:rFonts w:ascii="Times New Roman" w:hAnsi="Times New Roman" w:cs="Times New Roman"/>
          <w:b/>
          <w:bCs/>
          <w:sz w:val="24"/>
        </w:rPr>
        <w:t>Search Item</w:t>
      </w:r>
      <w:r w:rsidR="00AC081A" w:rsidRPr="00D179CB">
        <w:rPr>
          <w:rFonts w:ascii="Times New Roman" w:hAnsi="Times New Roman" w:cs="Times New Roman"/>
          <w:b/>
          <w:bCs/>
          <w:sz w:val="24"/>
        </w:rPr>
        <w:t>:</w:t>
      </w:r>
    </w:p>
    <w:p w14:paraId="794A4A98" w14:textId="77777777" w:rsidR="00D576FD" w:rsidRPr="00D179CB" w:rsidRDefault="00AC081A" w:rsidP="00AC081A">
      <w:pPr>
        <w:pStyle w:val="GraphicAnchor"/>
        <w:ind w:left="1440"/>
        <w:rPr>
          <w:rFonts w:ascii="Times New Roman" w:hAnsi="Times New Roman" w:cs="Times New Roman"/>
          <w:sz w:val="24"/>
        </w:rPr>
      </w:pPr>
      <w:r w:rsidRPr="00D179CB">
        <w:rPr>
          <w:rFonts w:ascii="Times New Roman" w:hAnsi="Times New Roman" w:cs="Times New Roman"/>
          <w:sz w:val="24"/>
        </w:rPr>
        <w:t xml:space="preserve">The user can search the item they need from the search bar and a list of items available will be listed. </w:t>
      </w:r>
    </w:p>
    <w:p w14:paraId="10268B5D" w14:textId="3CC2EC74" w:rsidR="00D576FD" w:rsidRPr="00D179CB" w:rsidRDefault="00D576FD" w:rsidP="00D576FD">
      <w:pPr>
        <w:pStyle w:val="GraphicAnchor"/>
        <w:numPr>
          <w:ilvl w:val="0"/>
          <w:numId w:val="3"/>
        </w:numPr>
        <w:rPr>
          <w:rFonts w:ascii="Times New Roman" w:hAnsi="Times New Roman" w:cs="Times New Roman"/>
          <w:b/>
          <w:bCs/>
          <w:sz w:val="24"/>
        </w:rPr>
      </w:pPr>
      <w:r w:rsidRPr="00D179CB">
        <w:rPr>
          <w:rFonts w:ascii="Times New Roman" w:hAnsi="Times New Roman" w:cs="Times New Roman"/>
          <w:b/>
          <w:bCs/>
          <w:sz w:val="24"/>
        </w:rPr>
        <w:t>Customize Item:</w:t>
      </w:r>
    </w:p>
    <w:p w14:paraId="3BC67B5F" w14:textId="4C382B70" w:rsidR="00AC081A" w:rsidRPr="00D179CB" w:rsidRDefault="00D576FD" w:rsidP="00AC081A">
      <w:pPr>
        <w:pStyle w:val="GraphicAnchor"/>
        <w:ind w:left="1440"/>
        <w:rPr>
          <w:rFonts w:ascii="Times New Roman" w:hAnsi="Times New Roman" w:cs="Times New Roman"/>
          <w:sz w:val="24"/>
        </w:rPr>
      </w:pPr>
      <w:r w:rsidRPr="00D179CB">
        <w:rPr>
          <w:rFonts w:ascii="Times New Roman" w:hAnsi="Times New Roman" w:cs="Times New Roman"/>
          <w:sz w:val="24"/>
        </w:rPr>
        <w:t xml:space="preserve">Once the item is selected, user </w:t>
      </w:r>
      <w:r w:rsidR="00AC081A" w:rsidRPr="00D179CB">
        <w:rPr>
          <w:rFonts w:ascii="Times New Roman" w:hAnsi="Times New Roman" w:cs="Times New Roman"/>
          <w:sz w:val="24"/>
        </w:rPr>
        <w:t>can use the customize option</w:t>
      </w:r>
      <w:r w:rsidRPr="00D179CB">
        <w:rPr>
          <w:rFonts w:ascii="Times New Roman" w:hAnsi="Times New Roman" w:cs="Times New Roman"/>
          <w:sz w:val="24"/>
        </w:rPr>
        <w:t>, if available</w:t>
      </w:r>
      <w:r w:rsidR="00AC081A" w:rsidRPr="00D179CB">
        <w:rPr>
          <w:rFonts w:ascii="Times New Roman" w:hAnsi="Times New Roman" w:cs="Times New Roman"/>
          <w:sz w:val="24"/>
        </w:rPr>
        <w:t xml:space="preserve"> (depends on the item being ordered) and place the order.</w:t>
      </w:r>
    </w:p>
    <w:p w14:paraId="18086A80" w14:textId="5E6FE090" w:rsidR="00D576FD" w:rsidRPr="00D179CB" w:rsidRDefault="00D576FD" w:rsidP="00D576FD">
      <w:pPr>
        <w:pStyle w:val="GraphicAnchor"/>
        <w:numPr>
          <w:ilvl w:val="0"/>
          <w:numId w:val="3"/>
        </w:numPr>
        <w:rPr>
          <w:rFonts w:ascii="Times New Roman" w:hAnsi="Times New Roman" w:cs="Times New Roman"/>
          <w:b/>
          <w:bCs/>
          <w:sz w:val="24"/>
        </w:rPr>
      </w:pPr>
      <w:r w:rsidRPr="00D179CB">
        <w:rPr>
          <w:rFonts w:ascii="Times New Roman" w:hAnsi="Times New Roman" w:cs="Times New Roman"/>
          <w:b/>
          <w:bCs/>
          <w:sz w:val="24"/>
        </w:rPr>
        <w:t xml:space="preserve">Place </w:t>
      </w:r>
      <w:r w:rsidR="00682DDE" w:rsidRPr="00D179CB">
        <w:rPr>
          <w:rFonts w:ascii="Times New Roman" w:hAnsi="Times New Roman" w:cs="Times New Roman"/>
          <w:b/>
          <w:bCs/>
          <w:sz w:val="24"/>
        </w:rPr>
        <w:t>Order:</w:t>
      </w:r>
    </w:p>
    <w:p w14:paraId="0506E7EE" w14:textId="5C10501E" w:rsidR="00682DDE" w:rsidRPr="00D179CB" w:rsidRDefault="00682DDE" w:rsidP="00682DDE">
      <w:pPr>
        <w:pStyle w:val="GraphicAnchor"/>
        <w:ind w:left="1440"/>
        <w:rPr>
          <w:rFonts w:ascii="Times New Roman" w:hAnsi="Times New Roman" w:cs="Times New Roman"/>
          <w:sz w:val="24"/>
        </w:rPr>
      </w:pPr>
      <w:r w:rsidRPr="00D179CB">
        <w:rPr>
          <w:rFonts w:ascii="Times New Roman" w:hAnsi="Times New Roman" w:cs="Times New Roman"/>
          <w:sz w:val="24"/>
        </w:rPr>
        <w:t xml:space="preserve">For placing the order, the user has to select a delivery location and date and time when the order has to be delivered. The system will access if the delivery can be made. Based on that the order proceeds to payment page or the error notification pos up. </w:t>
      </w:r>
    </w:p>
    <w:p w14:paraId="3D890570" w14:textId="0B4FCB47" w:rsidR="00703FEF" w:rsidRPr="00D179CB" w:rsidRDefault="00703FEF" w:rsidP="00703FEF">
      <w:pPr>
        <w:pStyle w:val="GraphicAnchor"/>
        <w:numPr>
          <w:ilvl w:val="0"/>
          <w:numId w:val="3"/>
        </w:numPr>
        <w:rPr>
          <w:rFonts w:ascii="Times New Roman" w:hAnsi="Times New Roman" w:cs="Times New Roman"/>
          <w:b/>
          <w:bCs/>
          <w:sz w:val="24"/>
        </w:rPr>
      </w:pPr>
      <w:r w:rsidRPr="00D179CB">
        <w:rPr>
          <w:rFonts w:ascii="Times New Roman" w:hAnsi="Times New Roman" w:cs="Times New Roman"/>
          <w:b/>
          <w:bCs/>
          <w:sz w:val="24"/>
        </w:rPr>
        <w:t>Track Order Functionality:</w:t>
      </w:r>
    </w:p>
    <w:p w14:paraId="0F362482" w14:textId="5E586E81" w:rsidR="00703FEF" w:rsidRPr="00D179CB" w:rsidRDefault="00703FEF" w:rsidP="00703FEF">
      <w:pPr>
        <w:pStyle w:val="GraphicAnchor"/>
        <w:ind w:left="1440"/>
        <w:rPr>
          <w:rFonts w:ascii="Times New Roman" w:hAnsi="Times New Roman" w:cs="Times New Roman"/>
          <w:sz w:val="24"/>
        </w:rPr>
      </w:pPr>
      <w:r w:rsidRPr="00D179CB">
        <w:rPr>
          <w:rFonts w:ascii="Times New Roman" w:hAnsi="Times New Roman" w:cs="Times New Roman"/>
          <w:sz w:val="24"/>
        </w:rPr>
        <w:t>When the order is placed</w:t>
      </w:r>
      <w:r w:rsidR="00AC081A" w:rsidRPr="00D179CB">
        <w:rPr>
          <w:rFonts w:ascii="Times New Roman" w:hAnsi="Times New Roman" w:cs="Times New Roman"/>
          <w:sz w:val="24"/>
        </w:rPr>
        <w:t>,</w:t>
      </w:r>
      <w:r w:rsidRPr="00D179CB">
        <w:rPr>
          <w:rFonts w:ascii="Times New Roman" w:hAnsi="Times New Roman" w:cs="Times New Roman"/>
          <w:sz w:val="24"/>
        </w:rPr>
        <w:t xml:space="preserve"> the user will be able to track the order status</w:t>
      </w:r>
      <w:r w:rsidR="00AC081A" w:rsidRPr="00D179CB">
        <w:rPr>
          <w:rFonts w:ascii="Times New Roman" w:hAnsi="Times New Roman" w:cs="Times New Roman"/>
          <w:sz w:val="24"/>
        </w:rPr>
        <w:t xml:space="preserve"> </w:t>
      </w:r>
      <w:r w:rsidRPr="00D179CB">
        <w:rPr>
          <w:rFonts w:ascii="Times New Roman" w:hAnsi="Times New Roman" w:cs="Times New Roman"/>
          <w:sz w:val="24"/>
        </w:rPr>
        <w:t xml:space="preserve">whether the order has been accepted by the </w:t>
      </w:r>
      <w:r w:rsidR="00AC081A" w:rsidRPr="00D179CB">
        <w:rPr>
          <w:rFonts w:ascii="Times New Roman" w:hAnsi="Times New Roman" w:cs="Times New Roman"/>
          <w:sz w:val="24"/>
        </w:rPr>
        <w:t>restaurant and if the progress is on-time.</w:t>
      </w:r>
    </w:p>
    <w:p w14:paraId="019437E3" w14:textId="12F34C6D" w:rsidR="00AC081A" w:rsidRPr="00D179CB" w:rsidRDefault="00AC081A" w:rsidP="00AC081A">
      <w:pPr>
        <w:pStyle w:val="GraphicAnchor"/>
        <w:numPr>
          <w:ilvl w:val="0"/>
          <w:numId w:val="3"/>
        </w:numPr>
        <w:rPr>
          <w:rFonts w:ascii="Times New Roman" w:hAnsi="Times New Roman" w:cs="Times New Roman"/>
          <w:b/>
          <w:bCs/>
          <w:sz w:val="24"/>
        </w:rPr>
      </w:pPr>
      <w:r w:rsidRPr="00D179CB">
        <w:rPr>
          <w:rFonts w:ascii="Times New Roman" w:hAnsi="Times New Roman" w:cs="Times New Roman"/>
          <w:b/>
          <w:bCs/>
          <w:sz w:val="24"/>
        </w:rPr>
        <w:t>Reviews:</w:t>
      </w:r>
    </w:p>
    <w:p w14:paraId="10EA3B8C" w14:textId="77777777" w:rsidR="00D576FD" w:rsidRPr="00D179CB" w:rsidRDefault="00AC081A" w:rsidP="00AC081A">
      <w:pPr>
        <w:pStyle w:val="GraphicAnchor"/>
        <w:ind w:left="1440"/>
        <w:rPr>
          <w:rFonts w:ascii="Times New Roman" w:hAnsi="Times New Roman" w:cs="Times New Roman"/>
          <w:sz w:val="24"/>
        </w:rPr>
      </w:pPr>
      <w:r w:rsidRPr="00D179CB">
        <w:rPr>
          <w:rFonts w:ascii="Times New Roman" w:hAnsi="Times New Roman" w:cs="Times New Roman"/>
          <w:sz w:val="24"/>
        </w:rPr>
        <w:t>The user can add reviews and photos of the item received</w:t>
      </w:r>
      <w:r w:rsidR="00D576FD" w:rsidRPr="00D179CB">
        <w:rPr>
          <w:rFonts w:ascii="Times New Roman" w:hAnsi="Times New Roman" w:cs="Times New Roman"/>
          <w:sz w:val="24"/>
        </w:rPr>
        <w:t>.</w:t>
      </w:r>
    </w:p>
    <w:p w14:paraId="1AC79BB6" w14:textId="4C8E3FEC" w:rsidR="00AC081A" w:rsidRPr="00D179CB" w:rsidRDefault="00D576FD" w:rsidP="00D576FD">
      <w:pPr>
        <w:pStyle w:val="GraphicAnchor"/>
        <w:numPr>
          <w:ilvl w:val="0"/>
          <w:numId w:val="3"/>
        </w:numPr>
        <w:rPr>
          <w:rFonts w:ascii="Times New Roman" w:hAnsi="Times New Roman" w:cs="Times New Roman"/>
          <w:b/>
          <w:bCs/>
          <w:sz w:val="24"/>
        </w:rPr>
      </w:pPr>
      <w:r w:rsidRPr="00D179CB">
        <w:rPr>
          <w:rFonts w:ascii="Times New Roman" w:hAnsi="Times New Roman" w:cs="Times New Roman"/>
          <w:b/>
          <w:bCs/>
          <w:sz w:val="24"/>
        </w:rPr>
        <w:t>Search Based on Category:</w:t>
      </w:r>
    </w:p>
    <w:p w14:paraId="08370F43" w14:textId="0FDC8F59" w:rsidR="00D576FD" w:rsidRPr="00D179CB" w:rsidRDefault="00D576FD" w:rsidP="00D576FD">
      <w:pPr>
        <w:pStyle w:val="GraphicAnchor"/>
        <w:ind w:left="1440"/>
        <w:rPr>
          <w:rFonts w:ascii="Times New Roman" w:hAnsi="Times New Roman" w:cs="Times New Roman"/>
          <w:sz w:val="24"/>
        </w:rPr>
      </w:pPr>
      <w:r w:rsidRPr="00D179CB">
        <w:rPr>
          <w:rFonts w:ascii="Times New Roman" w:hAnsi="Times New Roman" w:cs="Times New Roman"/>
          <w:sz w:val="24"/>
        </w:rPr>
        <w:t>Shop by category will display a list of categories like {Birthday, flowers, cakes, Anniversary, Same Day, Personalized Gifts, plants etc.}. this will make the search easier for the user.</w:t>
      </w:r>
    </w:p>
    <w:p w14:paraId="1B7412FD" w14:textId="54409A26" w:rsidR="00D576FD" w:rsidRPr="00D179CB" w:rsidRDefault="00D576FD" w:rsidP="00D576FD">
      <w:pPr>
        <w:pStyle w:val="GraphicAnchor"/>
        <w:numPr>
          <w:ilvl w:val="0"/>
          <w:numId w:val="3"/>
        </w:numPr>
        <w:rPr>
          <w:rFonts w:ascii="Times New Roman" w:hAnsi="Times New Roman" w:cs="Times New Roman"/>
          <w:b/>
          <w:bCs/>
          <w:sz w:val="24"/>
        </w:rPr>
      </w:pPr>
      <w:r w:rsidRPr="00D179CB">
        <w:rPr>
          <w:rFonts w:ascii="Times New Roman" w:hAnsi="Times New Roman" w:cs="Times New Roman"/>
          <w:b/>
          <w:bCs/>
          <w:sz w:val="24"/>
        </w:rPr>
        <w:t>Payments:</w:t>
      </w:r>
    </w:p>
    <w:p w14:paraId="4D667DCB" w14:textId="06E951E6" w:rsidR="00D576FD" w:rsidRPr="00D179CB" w:rsidRDefault="00D576FD" w:rsidP="00D576FD">
      <w:pPr>
        <w:pStyle w:val="GraphicAnchor"/>
        <w:ind w:left="1440"/>
        <w:rPr>
          <w:rFonts w:ascii="Times New Roman" w:hAnsi="Times New Roman" w:cs="Times New Roman"/>
          <w:sz w:val="24"/>
        </w:rPr>
      </w:pPr>
      <w:r w:rsidRPr="00D179CB">
        <w:rPr>
          <w:rFonts w:ascii="Times New Roman" w:hAnsi="Times New Roman" w:cs="Times New Roman"/>
          <w:sz w:val="24"/>
        </w:rPr>
        <w:t>Only prepaid orders will be accepted. Payment can be made from Credit/Debit cards, Paytm, G-Pay</w:t>
      </w:r>
      <w:r w:rsidR="00682DDE" w:rsidRPr="00D179CB">
        <w:rPr>
          <w:rFonts w:ascii="Times New Roman" w:hAnsi="Times New Roman" w:cs="Times New Roman"/>
          <w:sz w:val="24"/>
        </w:rPr>
        <w:t>.</w:t>
      </w:r>
    </w:p>
    <w:p w14:paraId="3FF7890C" w14:textId="16515672" w:rsidR="00682DDE" w:rsidRPr="00D179CB" w:rsidRDefault="00682DDE" w:rsidP="00D576FD">
      <w:pPr>
        <w:pStyle w:val="GraphicAnchor"/>
        <w:ind w:left="1440"/>
        <w:rPr>
          <w:rFonts w:ascii="Times New Roman" w:hAnsi="Times New Roman" w:cs="Times New Roman"/>
          <w:sz w:val="24"/>
        </w:rPr>
      </w:pPr>
    </w:p>
    <w:p w14:paraId="496E1906" w14:textId="3F509444" w:rsidR="00682DDE" w:rsidRPr="00D179CB" w:rsidRDefault="00682DDE" w:rsidP="00682DDE">
      <w:pPr>
        <w:pStyle w:val="GraphicAnchor"/>
        <w:ind w:firstLine="720"/>
        <w:rPr>
          <w:rFonts w:ascii="Times New Roman" w:hAnsi="Times New Roman" w:cs="Times New Roman"/>
          <w:b/>
          <w:bCs/>
          <w:sz w:val="24"/>
        </w:rPr>
      </w:pPr>
      <w:r w:rsidRPr="00D179CB">
        <w:rPr>
          <w:rFonts w:ascii="Times New Roman" w:hAnsi="Times New Roman" w:cs="Times New Roman"/>
          <w:b/>
          <w:bCs/>
          <w:sz w:val="24"/>
        </w:rPr>
        <w:t>Internal Working and Constraints:</w:t>
      </w:r>
    </w:p>
    <w:p w14:paraId="1154D0F1" w14:textId="350E1E0B" w:rsidR="00682DDE" w:rsidRPr="00D179CB" w:rsidRDefault="00682DDE" w:rsidP="00682DDE">
      <w:pPr>
        <w:pStyle w:val="GraphicAnchor"/>
        <w:ind w:firstLine="720"/>
        <w:rPr>
          <w:rFonts w:ascii="Times New Roman" w:hAnsi="Times New Roman" w:cs="Times New Roman"/>
          <w:b/>
          <w:bCs/>
          <w:sz w:val="24"/>
        </w:rPr>
      </w:pPr>
      <w:r w:rsidRPr="00D179CB">
        <w:rPr>
          <w:rFonts w:ascii="Times New Roman" w:hAnsi="Times New Roman" w:cs="Times New Roman"/>
          <w:b/>
          <w:bCs/>
          <w:sz w:val="24"/>
        </w:rPr>
        <w:tab/>
        <w:t>Internal working:</w:t>
      </w:r>
    </w:p>
    <w:p w14:paraId="79A36DED" w14:textId="04F28707" w:rsidR="00682DDE" w:rsidRPr="00D179CB" w:rsidRDefault="00682DDE" w:rsidP="00682DDE">
      <w:pPr>
        <w:pStyle w:val="GraphicAnchor"/>
        <w:ind w:firstLine="720"/>
        <w:rPr>
          <w:rFonts w:ascii="Times New Roman" w:hAnsi="Times New Roman" w:cs="Times New Roman"/>
          <w:b/>
          <w:bCs/>
          <w:sz w:val="24"/>
        </w:rPr>
      </w:pPr>
      <w:r w:rsidRPr="00D179CB">
        <w:rPr>
          <w:rFonts w:ascii="Times New Roman" w:hAnsi="Times New Roman" w:cs="Times New Roman"/>
          <w:b/>
          <w:bCs/>
          <w:sz w:val="24"/>
        </w:rPr>
        <w:tab/>
        <w:t xml:space="preserve">NOTE: </w:t>
      </w:r>
      <w:r w:rsidRPr="00D179CB">
        <w:rPr>
          <w:rFonts w:ascii="Times New Roman" w:hAnsi="Times New Roman" w:cs="Times New Roman"/>
          <w:sz w:val="24"/>
        </w:rPr>
        <w:t>I could not find it anywhere, this is how I think this system should work.</w:t>
      </w:r>
    </w:p>
    <w:p w14:paraId="26299267" w14:textId="23E23B22" w:rsidR="009776C1" w:rsidRPr="00D179CB" w:rsidRDefault="009776C1" w:rsidP="00682DDE">
      <w:pPr>
        <w:pStyle w:val="GraphicAnchor"/>
        <w:ind w:firstLine="720"/>
        <w:rPr>
          <w:rFonts w:ascii="Times New Roman" w:hAnsi="Times New Roman" w:cs="Times New Roman"/>
          <w:sz w:val="24"/>
        </w:rPr>
      </w:pPr>
    </w:p>
    <w:p w14:paraId="3903464B" w14:textId="30B04FF0" w:rsidR="009776C1" w:rsidRPr="00D179CB" w:rsidRDefault="009776C1" w:rsidP="00682DDE">
      <w:pPr>
        <w:pStyle w:val="GraphicAnchor"/>
        <w:ind w:firstLine="720"/>
        <w:rPr>
          <w:rFonts w:ascii="Times New Roman" w:hAnsi="Times New Roman" w:cs="Times New Roman"/>
          <w:sz w:val="24"/>
        </w:rPr>
      </w:pPr>
    </w:p>
    <w:p w14:paraId="388FD231" w14:textId="5296089C" w:rsidR="009776C1" w:rsidRPr="00D179CB" w:rsidRDefault="009776C1" w:rsidP="009776C1">
      <w:pPr>
        <w:pStyle w:val="GraphicAnchor"/>
        <w:ind w:left="1440"/>
        <w:rPr>
          <w:rFonts w:ascii="Times New Roman" w:hAnsi="Times New Roman" w:cs="Times New Roman"/>
          <w:sz w:val="24"/>
        </w:rPr>
      </w:pPr>
      <w:r w:rsidRPr="00D179CB">
        <w:rPr>
          <w:rFonts w:ascii="Times New Roman" w:hAnsi="Times New Roman" w:cs="Times New Roman"/>
          <w:sz w:val="24"/>
        </w:rPr>
        <w:lastRenderedPageBreak/>
        <w:t>When the user places an order, a notification call and message should go to the manager</w:t>
      </w:r>
      <w:r w:rsidR="00E94A6A" w:rsidRPr="00D179CB">
        <w:rPr>
          <w:rFonts w:ascii="Times New Roman" w:hAnsi="Times New Roman" w:cs="Times New Roman"/>
          <w:sz w:val="24"/>
        </w:rPr>
        <w:t xml:space="preserve"> </w:t>
      </w:r>
      <w:r w:rsidRPr="00D179CB">
        <w:rPr>
          <w:rFonts w:ascii="Times New Roman" w:hAnsi="Times New Roman" w:cs="Times New Roman"/>
          <w:sz w:val="24"/>
        </w:rPr>
        <w:t>(or the person responsible) of the delivering</w:t>
      </w:r>
      <w:r w:rsidR="00E94A6A" w:rsidRPr="00D179CB">
        <w:rPr>
          <w:rFonts w:ascii="Times New Roman" w:hAnsi="Times New Roman" w:cs="Times New Roman"/>
          <w:sz w:val="24"/>
        </w:rPr>
        <w:t xml:space="preserve"> the orders </w:t>
      </w:r>
      <w:r w:rsidRPr="00D179CB">
        <w:rPr>
          <w:rFonts w:ascii="Times New Roman" w:hAnsi="Times New Roman" w:cs="Times New Roman"/>
          <w:sz w:val="24"/>
        </w:rPr>
        <w:t xml:space="preserve">in the target city. </w:t>
      </w:r>
      <w:r w:rsidR="00B4650E" w:rsidRPr="00D179CB">
        <w:rPr>
          <w:rFonts w:ascii="Times New Roman" w:hAnsi="Times New Roman" w:cs="Times New Roman"/>
          <w:sz w:val="24"/>
        </w:rPr>
        <w:t xml:space="preserve">The support team should confirm that the order is in-fact serviceable. </w:t>
      </w:r>
      <w:r w:rsidRPr="00D179CB">
        <w:rPr>
          <w:rFonts w:ascii="Times New Roman" w:hAnsi="Times New Roman" w:cs="Times New Roman"/>
          <w:sz w:val="24"/>
        </w:rPr>
        <w:t>The manager or restaurant staff</w:t>
      </w:r>
      <w:r w:rsidR="00E94A6A" w:rsidRPr="00D179CB">
        <w:rPr>
          <w:rFonts w:ascii="Times New Roman" w:hAnsi="Times New Roman" w:cs="Times New Roman"/>
          <w:sz w:val="24"/>
        </w:rPr>
        <w:t xml:space="preserve"> can go to the website with admin login, see the details of the order received and start working on the order. The order status will be updated as the order progress, for user to be able to track order.</w:t>
      </w:r>
    </w:p>
    <w:p w14:paraId="5BDBB895" w14:textId="6D1B9E9C" w:rsidR="00B4650E" w:rsidRPr="00D179CB" w:rsidRDefault="00B4650E" w:rsidP="009776C1">
      <w:pPr>
        <w:pStyle w:val="GraphicAnchor"/>
        <w:ind w:left="1440"/>
        <w:rPr>
          <w:rFonts w:ascii="Times New Roman" w:hAnsi="Times New Roman" w:cs="Times New Roman"/>
          <w:b/>
          <w:bCs/>
          <w:sz w:val="24"/>
        </w:rPr>
      </w:pPr>
      <w:r w:rsidRPr="00D179CB">
        <w:rPr>
          <w:rFonts w:ascii="Times New Roman" w:hAnsi="Times New Roman" w:cs="Times New Roman"/>
          <w:b/>
          <w:bCs/>
          <w:sz w:val="24"/>
        </w:rPr>
        <w:t>Constraints/Open-Ended Questions:</w:t>
      </w:r>
    </w:p>
    <w:p w14:paraId="0F7EAF01" w14:textId="007BBB96" w:rsidR="00B4650E" w:rsidRPr="00D179CB" w:rsidRDefault="00B4650E" w:rsidP="00B4650E">
      <w:pPr>
        <w:pStyle w:val="GraphicAnchor"/>
        <w:numPr>
          <w:ilvl w:val="0"/>
          <w:numId w:val="6"/>
        </w:numPr>
        <w:rPr>
          <w:rFonts w:ascii="Times New Roman" w:hAnsi="Times New Roman" w:cs="Times New Roman"/>
          <w:sz w:val="24"/>
        </w:rPr>
      </w:pPr>
      <w:r w:rsidRPr="00D179CB">
        <w:rPr>
          <w:rFonts w:ascii="Times New Roman" w:hAnsi="Times New Roman" w:cs="Times New Roman"/>
          <w:sz w:val="24"/>
        </w:rPr>
        <w:t>What if the item initially displayed to user isn’t available anymore?</w:t>
      </w:r>
    </w:p>
    <w:p w14:paraId="520417B6" w14:textId="3B768735" w:rsidR="00B4650E" w:rsidRPr="00D179CB" w:rsidRDefault="00B4650E" w:rsidP="00B4650E">
      <w:pPr>
        <w:pStyle w:val="GraphicAnchor"/>
        <w:numPr>
          <w:ilvl w:val="0"/>
          <w:numId w:val="6"/>
        </w:numPr>
        <w:rPr>
          <w:rFonts w:ascii="Times New Roman" w:hAnsi="Times New Roman" w:cs="Times New Roman"/>
          <w:sz w:val="24"/>
        </w:rPr>
      </w:pPr>
      <w:r w:rsidRPr="00D179CB">
        <w:rPr>
          <w:rFonts w:ascii="Times New Roman" w:hAnsi="Times New Roman" w:cs="Times New Roman"/>
          <w:sz w:val="24"/>
        </w:rPr>
        <w:t>What if the manager doesn’t respond?</w:t>
      </w:r>
    </w:p>
    <w:p w14:paraId="09CF6D9C" w14:textId="3677E59C" w:rsidR="00C74284" w:rsidRPr="00D179CB" w:rsidRDefault="00B4650E" w:rsidP="00D179CB">
      <w:pPr>
        <w:pStyle w:val="GraphicAnchor"/>
        <w:numPr>
          <w:ilvl w:val="0"/>
          <w:numId w:val="6"/>
        </w:numPr>
        <w:rPr>
          <w:rFonts w:ascii="Times New Roman" w:hAnsi="Times New Roman" w:cs="Times New Roman"/>
          <w:sz w:val="24"/>
        </w:rPr>
      </w:pPr>
      <w:r w:rsidRPr="00D179CB">
        <w:rPr>
          <w:rFonts w:ascii="Times New Roman" w:hAnsi="Times New Roman" w:cs="Times New Roman"/>
          <w:sz w:val="24"/>
        </w:rPr>
        <w:t>How to compensate the user for late or early delivery?</w:t>
      </w:r>
    </w:p>
    <w:p w14:paraId="2A6D7DA1" w14:textId="77777777" w:rsidR="00C74284" w:rsidRPr="00D179CB" w:rsidRDefault="00C74284" w:rsidP="00F62635">
      <w:pPr>
        <w:pStyle w:val="GraphicAnchor"/>
        <w:ind w:left="720"/>
        <w:rPr>
          <w:rFonts w:ascii="Times New Roman" w:hAnsi="Times New Roman" w:cs="Times New Roman"/>
          <w:b/>
          <w:bCs/>
          <w:sz w:val="24"/>
        </w:rPr>
      </w:pPr>
    </w:p>
    <w:p w14:paraId="2175693C" w14:textId="75F001B8" w:rsidR="00122543" w:rsidRPr="00D179CB" w:rsidRDefault="00122543" w:rsidP="00122543">
      <w:pPr>
        <w:pStyle w:val="GraphicAnchor"/>
        <w:rPr>
          <w:rFonts w:ascii="Times New Roman" w:hAnsi="Times New Roman" w:cs="Times New Roman"/>
          <w:b/>
          <w:bCs/>
          <w:sz w:val="24"/>
        </w:rPr>
      </w:pPr>
      <w:r w:rsidRPr="00D179CB">
        <w:rPr>
          <w:rFonts w:ascii="Times New Roman" w:hAnsi="Times New Roman" w:cs="Times New Roman"/>
          <w:b/>
          <w:bCs/>
          <w:sz w:val="24"/>
        </w:rPr>
        <w:tab/>
      </w:r>
      <w:r w:rsidRPr="00D179CB">
        <w:rPr>
          <w:rFonts w:ascii="Times New Roman" w:hAnsi="Times New Roman" w:cs="Times New Roman"/>
          <w:b/>
          <w:bCs/>
          <w:sz w:val="24"/>
        </w:rPr>
        <w:tab/>
      </w:r>
    </w:p>
    <w:p w14:paraId="753328EF" w14:textId="46B65847" w:rsidR="00122543" w:rsidRPr="00D179CB" w:rsidRDefault="00122543" w:rsidP="006F2C1A">
      <w:pPr>
        <w:pStyle w:val="GraphicAnchor"/>
        <w:rPr>
          <w:rFonts w:ascii="Times New Roman" w:hAnsi="Times New Roman" w:cs="Times New Roman"/>
          <w:sz w:val="24"/>
        </w:rPr>
      </w:pPr>
      <w:r w:rsidRPr="00D179CB">
        <w:rPr>
          <w:rFonts w:ascii="Times New Roman" w:hAnsi="Times New Roman" w:cs="Times New Roman"/>
          <w:sz w:val="24"/>
        </w:rPr>
        <w:t xml:space="preserve"> </w:t>
      </w:r>
    </w:p>
    <w:p w14:paraId="34360155" w14:textId="16DDD90C" w:rsidR="006F2C1A" w:rsidRPr="00D179CB" w:rsidRDefault="006F2C1A" w:rsidP="006F2C1A">
      <w:pPr>
        <w:pStyle w:val="GraphicAnchor"/>
        <w:rPr>
          <w:rFonts w:ascii="Times New Roman" w:hAnsi="Times New Roman" w:cs="Times New Roman"/>
          <w:sz w:val="24"/>
        </w:rPr>
      </w:pPr>
      <w:r w:rsidRPr="00D179CB">
        <w:rPr>
          <w:rFonts w:ascii="Times New Roman" w:hAnsi="Times New Roman" w:cs="Times New Roman"/>
          <w:sz w:val="24"/>
        </w:rPr>
        <w:tab/>
      </w:r>
    </w:p>
    <w:p w14:paraId="5597EC9C" w14:textId="4BD6B554" w:rsidR="006F2C1A" w:rsidRPr="00D179CB" w:rsidRDefault="006F2C1A" w:rsidP="006F2C1A">
      <w:pPr>
        <w:pStyle w:val="GraphicAnchor"/>
        <w:rPr>
          <w:rFonts w:ascii="Times New Roman" w:hAnsi="Times New Roman" w:cs="Times New Roman"/>
          <w:sz w:val="24"/>
        </w:rPr>
      </w:pPr>
      <w:r w:rsidRPr="00D179CB">
        <w:rPr>
          <w:rFonts w:ascii="Times New Roman" w:hAnsi="Times New Roman" w:cs="Times New Roman"/>
          <w:sz w:val="24"/>
        </w:rPr>
        <w:tab/>
      </w:r>
    </w:p>
    <w:p w14:paraId="06F7291E" w14:textId="77777777" w:rsidR="006F2C1A" w:rsidRPr="00D179CB" w:rsidRDefault="006F2C1A" w:rsidP="006F2C1A">
      <w:pPr>
        <w:pStyle w:val="GraphicAnchor"/>
        <w:rPr>
          <w:rFonts w:ascii="Times New Roman" w:hAnsi="Times New Roman" w:cs="Times New Roman"/>
          <w:sz w:val="24"/>
        </w:rPr>
      </w:pPr>
    </w:p>
    <w:p w14:paraId="2FD5D320" w14:textId="77777777" w:rsidR="006F2C1A" w:rsidRPr="00D179CB" w:rsidRDefault="006F2C1A" w:rsidP="002D2200">
      <w:pPr>
        <w:pStyle w:val="GraphicAnchor"/>
        <w:rPr>
          <w:rFonts w:ascii="Times New Roman" w:hAnsi="Times New Roman" w:cs="Times New Roman"/>
          <w:sz w:val="24"/>
        </w:rPr>
      </w:pPr>
    </w:p>
    <w:p w14:paraId="14AF3304" w14:textId="77777777" w:rsidR="002D2200" w:rsidRPr="00D179CB" w:rsidRDefault="002D2200" w:rsidP="006F2C1A">
      <w:pPr>
        <w:ind w:firstLine="720"/>
        <w:rPr>
          <w:rFonts w:ascii="Times New Roman" w:hAnsi="Times New Roman" w:cs="Times New Roman"/>
        </w:rPr>
      </w:pPr>
    </w:p>
    <w:p w14:paraId="2044CF96" w14:textId="7FDA262B" w:rsidR="00E74B29" w:rsidRPr="00D179CB" w:rsidRDefault="00E74B29" w:rsidP="0048120C">
      <w:pPr>
        <w:pStyle w:val="GraphicAnchor"/>
        <w:rPr>
          <w:rFonts w:ascii="Times New Roman" w:hAnsi="Times New Roman" w:cs="Times New Roman"/>
        </w:rPr>
      </w:pPr>
    </w:p>
    <w:p w14:paraId="59614848" w14:textId="77777777" w:rsidR="0048120C" w:rsidRPr="00D179CB" w:rsidRDefault="0048120C">
      <w:pPr>
        <w:rPr>
          <w:rFonts w:ascii="Times New Roman" w:hAnsi="Times New Roman" w:cs="Times New Roman"/>
        </w:rPr>
      </w:pPr>
    </w:p>
    <w:p w14:paraId="3F965765" w14:textId="787DEE7F" w:rsidR="003B0C44" w:rsidRPr="00D179CB" w:rsidRDefault="003B0C44">
      <w:pPr>
        <w:rPr>
          <w:rFonts w:ascii="Times New Roman" w:hAnsi="Times New Roman" w:cs="Times New Roman"/>
        </w:rPr>
      </w:pPr>
    </w:p>
    <w:p w14:paraId="56BBAA37" w14:textId="3BB7D094" w:rsidR="0048120C" w:rsidRPr="00D179CB" w:rsidRDefault="0048120C" w:rsidP="00C74284">
      <w:pPr>
        <w:tabs>
          <w:tab w:val="left" w:pos="4770"/>
        </w:tabs>
        <w:rPr>
          <w:rFonts w:ascii="Times New Roman" w:hAnsi="Times New Roman" w:cs="Times New Roman"/>
        </w:rPr>
      </w:pPr>
    </w:p>
    <w:sectPr w:rsidR="0048120C" w:rsidRPr="00D179CB" w:rsidSect="00E74B29">
      <w:footerReference w:type="even" r:id="rId10"/>
      <w:footerReference w:type="default" r:id="rId11"/>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5F063" w14:textId="77777777" w:rsidR="0094700A" w:rsidRDefault="0094700A" w:rsidP="00E74B29">
      <w:r>
        <w:separator/>
      </w:r>
    </w:p>
  </w:endnote>
  <w:endnote w:type="continuationSeparator" w:id="0">
    <w:p w14:paraId="67104282" w14:textId="77777777" w:rsidR="0094700A" w:rsidRDefault="0094700A"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Futura PT Book">
    <w:altName w:val="Century Goth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EndPr>
      <w:rPr>
        <w:rStyle w:val="PageNumber"/>
      </w:rPr>
    </w:sdtEndPr>
    <w:sdtContent>
      <w:p w14:paraId="7FA7D56D" w14:textId="77777777"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3B680"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A524" w14:textId="77777777"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79"/>
      <w:gridCol w:w="5395"/>
      <w:gridCol w:w="3237"/>
      <w:gridCol w:w="1079"/>
    </w:tblGrid>
    <w:tr w:rsidR="00E74B29" w14:paraId="1C6D7BB0" w14:textId="77777777" w:rsidTr="006709F1">
      <w:tc>
        <w:tcPr>
          <w:tcW w:w="1079" w:type="dxa"/>
        </w:tcPr>
        <w:p w14:paraId="5C8C1EAF" w14:textId="77777777" w:rsidR="00E74B29" w:rsidRPr="00E74B29" w:rsidRDefault="00E74B29" w:rsidP="006709F1">
          <w:pPr>
            <w:pStyle w:val="Footer"/>
          </w:pPr>
        </w:p>
      </w:tc>
      <w:tc>
        <w:tcPr>
          <w:tcW w:w="5395" w:type="dxa"/>
        </w:tcPr>
        <w:p w14:paraId="0681F9CB" w14:textId="77777777" w:rsidR="00E74B29" w:rsidRPr="00874FE7" w:rsidRDefault="0094700A" w:rsidP="006709F1">
          <w:pPr>
            <w:pStyle w:val="Footer"/>
          </w:pPr>
          <w:sdt>
            <w:sdtPr>
              <w:id w:val="707152945"/>
              <w:placeholder>
                <w:docPart w:val="8C78DC98074D4122BA57A12BAC8B9FB7"/>
              </w:placeholder>
              <w:temporary/>
              <w:showingPlcHdr/>
              <w15:appearance w15:val="hidden"/>
            </w:sdtPr>
            <w:sdtEndPr/>
            <w:sdtContent>
              <w:r w:rsidR="00837914" w:rsidRPr="006709F1">
                <w:t>REPORT TITLE</w:t>
              </w:r>
            </w:sdtContent>
          </w:sdt>
        </w:p>
      </w:tc>
      <w:tc>
        <w:tcPr>
          <w:tcW w:w="3237" w:type="dxa"/>
        </w:tcPr>
        <w:sdt>
          <w:sdtPr>
            <w:rPr>
              <w:rStyle w:val="PageNumber"/>
            </w:rPr>
            <w:id w:val="-1206949233"/>
            <w:docPartObj>
              <w:docPartGallery w:val="Page Numbers (Bottom of Page)"/>
              <w:docPartUnique/>
            </w:docPartObj>
          </w:sdtPr>
          <w:sdtEndPr>
            <w:rPr>
              <w:rStyle w:val="PageNumber"/>
            </w:rPr>
          </w:sdtEndPr>
          <w:sdtContent>
            <w:p w14:paraId="43588888" w14:textId="77777777" w:rsidR="00E74B29" w:rsidRPr="00E74B29" w:rsidRDefault="00E74B29" w:rsidP="006709F1">
              <w:pPr>
                <w:pStyle w:val="Footer"/>
                <w:jc w:val="right"/>
              </w:pPr>
              <w:r w:rsidRPr="00E74B29">
                <w:t xml:space="preserve">PAGE </w:t>
              </w:r>
              <w:r w:rsidRPr="00E74B29">
                <w:fldChar w:fldCharType="begin"/>
              </w:r>
              <w:r w:rsidRPr="00E74B29">
                <w:instrText xml:space="preserve"> PAGE </w:instrText>
              </w:r>
              <w:r w:rsidRPr="00E74B29">
                <w:fldChar w:fldCharType="separate"/>
              </w:r>
              <w:r w:rsidR="00837914">
                <w:rPr>
                  <w:noProof/>
                </w:rPr>
                <w:t>4</w:t>
              </w:r>
              <w:r w:rsidRPr="00E74B29">
                <w:fldChar w:fldCharType="end"/>
              </w:r>
            </w:p>
          </w:sdtContent>
        </w:sdt>
      </w:tc>
      <w:tc>
        <w:tcPr>
          <w:tcW w:w="1079" w:type="dxa"/>
        </w:tcPr>
        <w:p w14:paraId="367AB48E" w14:textId="77777777" w:rsidR="00E74B29" w:rsidRPr="00E74B29" w:rsidRDefault="00E74B29" w:rsidP="006709F1">
          <w:pPr>
            <w:pStyle w:val="Footer"/>
          </w:pPr>
        </w:p>
      </w:tc>
    </w:tr>
  </w:tbl>
  <w:p w14:paraId="2F2EC915"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86EAF" w14:textId="77777777" w:rsidR="0094700A" w:rsidRDefault="0094700A" w:rsidP="00E74B29">
      <w:r>
        <w:separator/>
      </w:r>
    </w:p>
  </w:footnote>
  <w:footnote w:type="continuationSeparator" w:id="0">
    <w:p w14:paraId="7879CC77" w14:textId="77777777" w:rsidR="0094700A" w:rsidRDefault="0094700A" w:rsidP="00E74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D16028"/>
    <w:multiLevelType w:val="hybridMultilevel"/>
    <w:tmpl w:val="1FC8AD5C"/>
    <w:lvl w:ilvl="0" w:tplc="484C17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542D10"/>
    <w:multiLevelType w:val="hybridMultilevel"/>
    <w:tmpl w:val="2BD4B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5811EA"/>
    <w:multiLevelType w:val="hybridMultilevel"/>
    <w:tmpl w:val="9168BE50"/>
    <w:lvl w:ilvl="0" w:tplc="00004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9055E5"/>
    <w:multiLevelType w:val="hybridMultilevel"/>
    <w:tmpl w:val="082E2224"/>
    <w:lvl w:ilvl="0" w:tplc="B6B27A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C727AB0"/>
    <w:multiLevelType w:val="hybridMultilevel"/>
    <w:tmpl w:val="B81ED8D2"/>
    <w:lvl w:ilvl="0" w:tplc="ECCE23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3NDI3tTQwMzAxsDRR0lEKTi0uzszPAykwrAUAOhw6niwAAAA="/>
  </w:docVars>
  <w:rsids>
    <w:rsidRoot w:val="003B0C44"/>
    <w:rsid w:val="00086FA5"/>
    <w:rsid w:val="000E4641"/>
    <w:rsid w:val="00122543"/>
    <w:rsid w:val="00151F66"/>
    <w:rsid w:val="00177F8D"/>
    <w:rsid w:val="00185F4A"/>
    <w:rsid w:val="002D2200"/>
    <w:rsid w:val="00330F09"/>
    <w:rsid w:val="003B0C44"/>
    <w:rsid w:val="0040564B"/>
    <w:rsid w:val="0048120C"/>
    <w:rsid w:val="004909D9"/>
    <w:rsid w:val="004D7A02"/>
    <w:rsid w:val="00521481"/>
    <w:rsid w:val="005F396E"/>
    <w:rsid w:val="00665110"/>
    <w:rsid w:val="006709F1"/>
    <w:rsid w:val="00676347"/>
    <w:rsid w:val="00682DDE"/>
    <w:rsid w:val="006C60E6"/>
    <w:rsid w:val="006F2C1A"/>
    <w:rsid w:val="00703FEF"/>
    <w:rsid w:val="00837914"/>
    <w:rsid w:val="00874FE7"/>
    <w:rsid w:val="00877F9F"/>
    <w:rsid w:val="0094700A"/>
    <w:rsid w:val="00952F7D"/>
    <w:rsid w:val="0095496A"/>
    <w:rsid w:val="009776C1"/>
    <w:rsid w:val="009A38BA"/>
    <w:rsid w:val="009F1FDB"/>
    <w:rsid w:val="00AC081A"/>
    <w:rsid w:val="00AF7B67"/>
    <w:rsid w:val="00B43E11"/>
    <w:rsid w:val="00B4650E"/>
    <w:rsid w:val="00C74284"/>
    <w:rsid w:val="00C755AB"/>
    <w:rsid w:val="00D179CB"/>
    <w:rsid w:val="00D352E3"/>
    <w:rsid w:val="00D43125"/>
    <w:rsid w:val="00D576FD"/>
    <w:rsid w:val="00D66A3A"/>
    <w:rsid w:val="00D964B5"/>
    <w:rsid w:val="00DF198B"/>
    <w:rsid w:val="00E74B29"/>
    <w:rsid w:val="00E94A6A"/>
    <w:rsid w:val="00F50791"/>
    <w:rsid w:val="00F62635"/>
    <w:rsid w:val="00FB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48D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customStyle="1" w:styleId="Default">
    <w:name w:val="Default"/>
    <w:rsid w:val="006F2C1A"/>
    <w:pPr>
      <w:autoSpaceDE w:val="0"/>
      <w:autoSpaceDN w:val="0"/>
      <w:adjustRightInd w:val="0"/>
    </w:pPr>
    <w:rPr>
      <w:rFonts w:ascii="Futura PT Book" w:hAnsi="Futura PT Book" w:cs="Futura PT Book"/>
      <w:color w:val="000000"/>
    </w:rPr>
  </w:style>
  <w:style w:type="character" w:styleId="Hyperlink">
    <w:name w:val="Hyperlink"/>
    <w:basedOn w:val="DefaultParagraphFont"/>
    <w:uiPriority w:val="99"/>
    <w:semiHidden/>
    <w:rsid w:val="009F1FDB"/>
    <w:rPr>
      <w:color w:val="0000FF" w:themeColor="hyperlink"/>
      <w:u w:val="single"/>
    </w:rPr>
  </w:style>
  <w:style w:type="character" w:styleId="UnresolvedMention">
    <w:name w:val="Unresolved Mention"/>
    <w:basedOn w:val="DefaultParagraphFont"/>
    <w:uiPriority w:val="99"/>
    <w:semiHidden/>
    <w:unhideWhenUsed/>
    <w:rsid w:val="009F1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78DC98074D4122BA57A12BAC8B9FB7"/>
        <w:category>
          <w:name w:val="General"/>
          <w:gallery w:val="placeholder"/>
        </w:category>
        <w:types>
          <w:type w:val="bbPlcHdr"/>
        </w:types>
        <w:behaviors>
          <w:behavior w:val="content"/>
        </w:behaviors>
        <w:guid w:val="{0F162978-FAA3-42D5-BC36-FF72BEB7447C}"/>
      </w:docPartPr>
      <w:docPartBody>
        <w:p w:rsidR="00E032CF" w:rsidRDefault="0082124E">
          <w:pPr>
            <w:pStyle w:val="8C78DC98074D4122BA57A12BAC8B9FB7"/>
          </w:pPr>
          <w:r w:rsidRPr="0048120C">
            <w:t>Lorem Ipsum is simply dummy text of the printing and typesetting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Futura PT Book">
    <w:altName w:val="Century Goth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4E"/>
    <w:rsid w:val="0082124E"/>
    <w:rsid w:val="00D36F7E"/>
    <w:rsid w:val="00E032CF"/>
    <w:rsid w:val="00E30A8C"/>
    <w:rsid w:val="00E7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078025D99D492AB1F211A762E50A59">
    <w:name w:val="A5078025D99D492AB1F211A762E50A59"/>
  </w:style>
  <w:style w:type="paragraph" w:customStyle="1" w:styleId="B2E42887D529454E87103A4D6C772E70">
    <w:name w:val="B2E42887D529454E87103A4D6C772E70"/>
  </w:style>
  <w:style w:type="paragraph" w:customStyle="1" w:styleId="8C78DC98074D4122BA57A12BAC8B9FB7">
    <w:name w:val="8C78DC98074D4122BA57A12BAC8B9F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2021-05-22T11:02:00Z</dcterms:created>
  <dcterms:modified xsi:type="dcterms:W3CDTF">2021-07-26T17:07:00Z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