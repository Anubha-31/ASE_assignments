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4A866" w14:textId="4DE00A7D" w:rsidR="00E7185E" w:rsidRDefault="00E7185E" w:rsidP="00E7185E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BA89277" wp14:editId="0F01B027">
            <wp:simplePos x="0" y="0"/>
            <wp:positionH relativeFrom="margin">
              <wp:align>right</wp:align>
            </wp:positionH>
            <wp:positionV relativeFrom="margin">
              <wp:posOffset>-110067</wp:posOffset>
            </wp:positionV>
            <wp:extent cx="6879590" cy="9129932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590" cy="9129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7D1397" w14:textId="77777777" w:rsidR="00E7185E" w:rsidRDefault="00E7185E" w:rsidP="00E7185E"/>
    <w:p w14:paraId="5D656D15" w14:textId="77777777" w:rsidR="00E7185E" w:rsidRDefault="00E7185E" w:rsidP="00E7185E">
      <w:pPr>
        <w:pStyle w:val="GraphicAnchor"/>
      </w:pPr>
    </w:p>
    <w:p w14:paraId="1716A7AE" w14:textId="77777777" w:rsidR="00E7185E" w:rsidRDefault="00E7185E" w:rsidP="00E7185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188B04CC" wp14:editId="44A71A15">
                <wp:simplePos x="0" y="0"/>
                <wp:positionH relativeFrom="margin">
                  <wp:align>center</wp:align>
                </wp:positionH>
                <wp:positionV relativeFrom="paragraph">
                  <wp:posOffset>23495</wp:posOffset>
                </wp:positionV>
                <wp:extent cx="5345430" cy="952500"/>
                <wp:effectExtent l="19050" t="19050" r="2667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5430" cy="95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6AD874" w14:textId="27886011" w:rsidR="00E7185E" w:rsidRPr="00B22DF5" w:rsidRDefault="009801FB" w:rsidP="00E7185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TESTING</w:t>
                            </w:r>
                          </w:p>
                          <w:p w14:paraId="65DB44B8" w14:textId="11190C00" w:rsidR="00B22DF5" w:rsidRDefault="00B22DF5" w:rsidP="00E7185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B22DF5">
                              <w:rPr>
                                <w:sz w:val="28"/>
                                <w:szCs w:val="28"/>
                              </w:rPr>
                              <w:t xml:space="preserve">Lab </w:t>
                            </w:r>
                            <w:r w:rsidR="009801FB"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  <w:p w14:paraId="6473C2A9" w14:textId="2E84165C" w:rsidR="00B22DF5" w:rsidRPr="00B22DF5" w:rsidRDefault="00B22DF5" w:rsidP="00E7185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COMP8117-1-R-2021S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B04C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.85pt;width:420.9pt;height:75pt;z-index:251658241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" strokecolor="#5e5e5e [3215]" strokeweight="2.25pt">
                <v:textbox>
                  <w:txbxContent>
                    <w:p w14:paraId="5F6AD874" w14:textId="27886011" w:rsidR="00E7185E" w:rsidRPr="00B22DF5" w:rsidRDefault="009801FB" w:rsidP="00E7185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>TESTING</w:t>
                      </w:r>
                    </w:p>
                    <w:p w14:paraId="65DB44B8" w14:textId="11190C00" w:rsidR="00B22DF5" w:rsidRDefault="00B22DF5" w:rsidP="00E7185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B22DF5">
                        <w:rPr>
                          <w:sz w:val="28"/>
                          <w:szCs w:val="28"/>
                        </w:rPr>
                        <w:t xml:space="preserve">Lab </w:t>
                      </w:r>
                      <w:r w:rsidR="009801FB">
                        <w:rPr>
                          <w:sz w:val="28"/>
                          <w:szCs w:val="28"/>
                        </w:rPr>
                        <w:t>4</w:t>
                      </w:r>
                    </w:p>
                    <w:p w14:paraId="6473C2A9" w14:textId="2E84165C" w:rsidR="00B22DF5" w:rsidRPr="00B22DF5" w:rsidRDefault="00B22DF5" w:rsidP="00E7185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COMP8117-1-R-2021S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909D9">
        <w:rPr>
          <w:noProof/>
          <w:lang w:eastAsia="en-AU"/>
        </w:rPr>
        <w:t xml:space="preserve"> </w:t>
      </w:r>
    </w:p>
    <w:p w14:paraId="56DA2B6E" w14:textId="77777777" w:rsidR="008158BC" w:rsidRDefault="008158BC" w:rsidP="00332543">
      <w:pPr>
        <w:tabs>
          <w:tab w:val="left" w:pos="3755"/>
        </w:tabs>
      </w:pPr>
    </w:p>
    <w:p w14:paraId="1ADFDB6B" w14:textId="22E8CF0C" w:rsidR="00EF3CE2" w:rsidRDefault="00A849B7" w:rsidP="0073316A">
      <w:pPr>
        <w:tabs>
          <w:tab w:val="left" w:pos="375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91" behindDoc="0" locked="0" layoutInCell="1" allowOverlap="1" wp14:anchorId="38C8EB0A" wp14:editId="589C84A2">
                <wp:simplePos x="0" y="0"/>
                <wp:positionH relativeFrom="margin">
                  <wp:align>center</wp:align>
                </wp:positionH>
                <wp:positionV relativeFrom="paragraph">
                  <wp:posOffset>6795623</wp:posOffset>
                </wp:positionV>
                <wp:extent cx="3113063" cy="54160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3063" cy="54160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211B943" w14:textId="003A0996" w:rsidR="009A5B16" w:rsidRDefault="009A5B16" w:rsidP="009A5B1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SUBMITTED TO:</w:t>
                            </w:r>
                          </w:p>
                          <w:p w14:paraId="638A3A97" w14:textId="2CFD3AD3" w:rsidR="009A5B16" w:rsidRPr="00AC1BCD" w:rsidRDefault="009A5B16" w:rsidP="009A5B1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Dr. Aznam Yacoub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8EB0A" id="Text Box 4" o:spid="_x0000_s1027" type="#_x0000_t202" style="position:absolute;margin-left:0;margin-top:535.1pt;width:245.1pt;height:42.65pt;z-index:25166029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" fillcolor="#6b6969 [1614]" stroked="f" strokeweight="1pt">
                <v:stroke miterlimit="4"/>
                <v:textbox inset="4pt,4pt,4pt,4pt">
                  <w:txbxContent>
                    <w:p w14:paraId="7211B943" w14:textId="003A0996" w:rsidR="009A5B16" w:rsidRDefault="009A5B16" w:rsidP="009A5B16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SUBMITTED TO:</w:t>
                      </w:r>
                    </w:p>
                    <w:p w14:paraId="638A3A97" w14:textId="2CFD3AD3" w:rsidR="009A5B16" w:rsidRPr="00AC1BCD" w:rsidRDefault="009A5B16" w:rsidP="009A5B16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Dr. Aznam Yacoub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9" behindDoc="0" locked="0" layoutInCell="1" allowOverlap="1" wp14:anchorId="13610CEB" wp14:editId="39BD3A18">
                <wp:simplePos x="0" y="0"/>
                <wp:positionH relativeFrom="margin">
                  <wp:align>center</wp:align>
                </wp:positionH>
                <wp:positionV relativeFrom="paragraph">
                  <wp:posOffset>6011497</wp:posOffset>
                </wp:positionV>
                <wp:extent cx="3113063" cy="539262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3063" cy="539262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C3381C8" w14:textId="5C3C499B" w:rsidR="00CE3567" w:rsidRDefault="00CE3567" w:rsidP="00CE356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LAB PARTNER</w:t>
                            </w:r>
                          </w:p>
                          <w:p w14:paraId="6F06B3D7" w14:textId="3DACD845" w:rsidR="00CE3567" w:rsidRDefault="00CE3567" w:rsidP="00CE356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ARSHDEEP KAUR</w:t>
                            </w:r>
                          </w:p>
                          <w:p w14:paraId="2AF1A23D" w14:textId="2FA173F5" w:rsidR="00A849B7" w:rsidRPr="00AC1BCD" w:rsidRDefault="00A849B7" w:rsidP="00CE356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110030302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610CEB" id="Text Box 16" o:spid="_x0000_s1028" type="#_x0000_t202" style="position:absolute;margin-left:0;margin-top:473.35pt;width:245.1pt;height:42.45pt;z-index:251662339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" fillcolor="#6b6969 [1614]" stroked="f" strokeweight="1pt">
                <v:stroke miterlimit="4"/>
                <v:textbox style="mso-fit-shape-to-text:t" inset="4pt,4pt,4pt,4pt">
                  <w:txbxContent>
                    <w:p w14:paraId="4C3381C8" w14:textId="5C3C499B" w:rsidR="00CE3567" w:rsidRDefault="00CE3567" w:rsidP="00CE356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LAB PARTNER</w:t>
                      </w:r>
                    </w:p>
                    <w:p w14:paraId="6F06B3D7" w14:textId="3DACD845" w:rsidR="00CE3567" w:rsidRDefault="00CE3567" w:rsidP="00CE356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ARSHDEEP KAUR</w:t>
                      </w:r>
                    </w:p>
                    <w:p w14:paraId="2AF1A23D" w14:textId="2FA173F5" w:rsidR="00A849B7" w:rsidRPr="00AC1BCD" w:rsidRDefault="00A849B7" w:rsidP="00CE356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110030302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3567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541DD43" wp14:editId="791BA2B8">
                <wp:simplePos x="0" y="0"/>
                <wp:positionH relativeFrom="margin">
                  <wp:align>center</wp:align>
                </wp:positionH>
                <wp:positionV relativeFrom="paragraph">
                  <wp:posOffset>5212080</wp:posOffset>
                </wp:positionV>
                <wp:extent cx="3113063" cy="539262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3063" cy="539262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826B91A" w14:textId="601B7F28" w:rsidR="009A5B16" w:rsidRDefault="009A5B16" w:rsidP="00AC1BC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SUBMITTED BY:</w:t>
                            </w:r>
                          </w:p>
                          <w:p w14:paraId="3725D491" w14:textId="72D673D5" w:rsidR="00AC1BCD" w:rsidRPr="00AC1BCD" w:rsidRDefault="006F44C9" w:rsidP="00AC1BC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AC1BCD" w:rsidRPr="00AC1BCD">
                              <w:rPr>
                                <w:color w:val="FFFFFF" w:themeColor="background1"/>
                              </w:rPr>
                              <w:t>ANUBHA SHARMA</w:t>
                            </w:r>
                          </w:p>
                          <w:p w14:paraId="336092B8" w14:textId="21729C54" w:rsidR="006F44C9" w:rsidRPr="00AC1BCD" w:rsidRDefault="00AC1BCD" w:rsidP="00CE356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AC1BCD">
                              <w:rPr>
                                <w:color w:val="FFFFFF" w:themeColor="background1"/>
                              </w:rPr>
                              <w:t>110037181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41DD43" id="Text Box 3" o:spid="_x0000_s1029" type="#_x0000_t202" style="position:absolute;margin-left:0;margin-top:410.4pt;width:245.1pt;height:42.45pt;z-index:251658243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" fillcolor="#6b6969 [1614]" stroked="f" strokeweight="1pt">
                <v:stroke miterlimit="4"/>
                <v:textbox style="mso-fit-shape-to-text:t" inset="4pt,4pt,4pt,4pt">
                  <w:txbxContent>
                    <w:p w14:paraId="2826B91A" w14:textId="601B7F28" w:rsidR="009A5B16" w:rsidRDefault="009A5B16" w:rsidP="00AC1BCD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SUBMITTED BY:</w:t>
                      </w:r>
                    </w:p>
                    <w:p w14:paraId="3725D491" w14:textId="72D673D5" w:rsidR="00AC1BCD" w:rsidRPr="00AC1BCD" w:rsidRDefault="006F44C9" w:rsidP="00AC1BCD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="00AC1BCD" w:rsidRPr="00AC1BCD">
                        <w:rPr>
                          <w:color w:val="FFFFFF" w:themeColor="background1"/>
                        </w:rPr>
                        <w:t>ANUBHA SHARMA</w:t>
                      </w:r>
                    </w:p>
                    <w:p w14:paraId="336092B8" w14:textId="21729C54" w:rsidR="006F44C9" w:rsidRPr="00AC1BCD" w:rsidRDefault="00AC1BCD" w:rsidP="00CE356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AC1BCD">
                        <w:rPr>
                          <w:color w:val="FFFFFF" w:themeColor="background1"/>
                        </w:rPr>
                        <w:t>110037181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3567">
        <w:rPr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4A4A549E" wp14:editId="23C94D58">
                <wp:simplePos x="0" y="0"/>
                <wp:positionH relativeFrom="column">
                  <wp:posOffset>1447800</wp:posOffset>
                </wp:positionH>
                <wp:positionV relativeFrom="paragraph">
                  <wp:posOffset>1254125</wp:posOffset>
                </wp:positionV>
                <wp:extent cx="4006850" cy="6407150"/>
                <wp:effectExtent l="0" t="0" r="12700" b="1270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6850" cy="6407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4EF589" w14:textId="77777777" w:rsidR="00E7185E" w:rsidRDefault="00E7185E" w:rsidP="00AC0B7C">
                            <w:pPr>
                              <w:ind w:left="1440" w:firstLine="720"/>
                              <w:rPr>
                                <w:sz w:val="36"/>
                                <w:szCs w:val="36"/>
                              </w:rPr>
                            </w:pPr>
                            <w:r w:rsidRPr="004C70AA">
                              <w:rPr>
                                <w:sz w:val="36"/>
                                <w:szCs w:val="36"/>
                              </w:rPr>
                              <w:t>Version 1</w:t>
                            </w:r>
                          </w:p>
                          <w:p w14:paraId="379C3C24" w14:textId="011A0049" w:rsidR="00E7185E" w:rsidRDefault="009801FB" w:rsidP="00AC1BCD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28</w:t>
                            </w:r>
                            <w:r w:rsidR="00AC0B7C">
                              <w:rPr>
                                <w:sz w:val="36"/>
                                <w:szCs w:val="36"/>
                              </w:rPr>
                              <w:t>-0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7</w:t>
                            </w:r>
                            <w:r w:rsidR="00E7185E">
                              <w:rPr>
                                <w:sz w:val="36"/>
                                <w:szCs w:val="36"/>
                              </w:rPr>
                              <w:t>-2021</w:t>
                            </w:r>
                          </w:p>
                          <w:p w14:paraId="7FBBFD47" w14:textId="77777777" w:rsidR="00E7185E" w:rsidRDefault="00E7185E" w:rsidP="00E7185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  </w:t>
                            </w:r>
                          </w:p>
                          <w:p w14:paraId="69F08294" w14:textId="77777777" w:rsidR="00E7185E" w:rsidRPr="004C70AA" w:rsidRDefault="00E7185E" w:rsidP="00E7185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CE5649" wp14:editId="58D72DE8">
                                  <wp:extent cx="3081291" cy="2266950"/>
                                  <wp:effectExtent l="0" t="0" r="508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1291" cy="2266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549E" id="_x0000_s1030" type="#_x0000_t202" style="position:absolute;margin-left:114pt;margin-top:98.75pt;width:315.5pt;height:504.5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" fillcolor="white [3201]" strokecolor="#6b6969 [1614]" strokeweight="2pt">
                <v:textbox>
                  <w:txbxContent>
                    <w:p w14:paraId="004EF589" w14:textId="77777777" w:rsidR="00E7185E" w:rsidRDefault="00E7185E" w:rsidP="00AC0B7C">
                      <w:pPr>
                        <w:ind w:left="1440" w:firstLine="720"/>
                        <w:rPr>
                          <w:sz w:val="36"/>
                          <w:szCs w:val="36"/>
                        </w:rPr>
                      </w:pPr>
                      <w:r w:rsidRPr="004C70AA">
                        <w:rPr>
                          <w:sz w:val="36"/>
                          <w:szCs w:val="36"/>
                        </w:rPr>
                        <w:t>Version 1</w:t>
                      </w:r>
                    </w:p>
                    <w:p w14:paraId="379C3C24" w14:textId="011A0049" w:rsidR="00E7185E" w:rsidRDefault="009801FB" w:rsidP="00AC1BCD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28</w:t>
                      </w:r>
                      <w:r w:rsidR="00AC0B7C">
                        <w:rPr>
                          <w:sz w:val="36"/>
                          <w:szCs w:val="36"/>
                        </w:rPr>
                        <w:t>-0</w:t>
                      </w:r>
                      <w:r>
                        <w:rPr>
                          <w:sz w:val="36"/>
                          <w:szCs w:val="36"/>
                        </w:rPr>
                        <w:t>7</w:t>
                      </w:r>
                      <w:r w:rsidR="00E7185E">
                        <w:rPr>
                          <w:sz w:val="36"/>
                          <w:szCs w:val="36"/>
                        </w:rPr>
                        <w:t>-2021</w:t>
                      </w:r>
                    </w:p>
                    <w:p w14:paraId="7FBBFD47" w14:textId="77777777" w:rsidR="00E7185E" w:rsidRDefault="00E7185E" w:rsidP="00E7185E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  </w:t>
                      </w:r>
                    </w:p>
                    <w:p w14:paraId="69F08294" w14:textId="77777777" w:rsidR="00E7185E" w:rsidRPr="004C70AA" w:rsidRDefault="00E7185E" w:rsidP="00E7185E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noProof/>
                        </w:rPr>
                        <w:t xml:space="preserve">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ACE5649" wp14:editId="58D72DE8">
                            <wp:extent cx="3081291" cy="2266950"/>
                            <wp:effectExtent l="0" t="0" r="508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1291" cy="2266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185E">
        <w:br w:type="page"/>
      </w:r>
    </w:p>
    <w:p w14:paraId="30E783FE" w14:textId="67242880" w:rsidR="007122A0" w:rsidRDefault="007122A0" w:rsidP="006C5A54">
      <w:pPr>
        <w:pStyle w:val="Heading5"/>
        <w:numPr>
          <w:ilvl w:val="0"/>
          <w:numId w:val="1"/>
        </w:numPr>
        <w:rPr>
          <w:sz w:val="24"/>
          <w:szCs w:val="24"/>
        </w:rPr>
      </w:pPr>
      <w:r w:rsidRPr="007122A0">
        <w:rPr>
          <w:sz w:val="24"/>
          <w:szCs w:val="24"/>
        </w:rPr>
        <w:lastRenderedPageBreak/>
        <w:t>T</w:t>
      </w:r>
      <w:r w:rsidR="009801FB">
        <w:rPr>
          <w:sz w:val="24"/>
          <w:szCs w:val="24"/>
        </w:rPr>
        <w:t>est Cases for Sin, Cos and Tan functions</w:t>
      </w:r>
    </w:p>
    <w:p w14:paraId="5ED930EA" w14:textId="2C3C4247" w:rsidR="009801FB" w:rsidRPr="007F1EC1" w:rsidRDefault="009801FB" w:rsidP="009801FB">
      <w:pPr>
        <w:rPr>
          <w:rFonts w:asciiTheme="majorHAnsi" w:hAnsiTheme="majorHAnsi"/>
          <w:b/>
          <w:color w:val="476166" w:themeColor="accent1"/>
        </w:rPr>
      </w:pPr>
      <w:r w:rsidRPr="007F1EC1">
        <w:rPr>
          <w:rFonts w:asciiTheme="majorHAnsi" w:hAnsiTheme="majorHAnsi"/>
          <w:b/>
          <w:color w:val="476166" w:themeColor="accent1"/>
        </w:rPr>
        <w:t>Requirement</w:t>
      </w:r>
    </w:p>
    <w:p w14:paraId="44A1742A" w14:textId="68B12C40" w:rsidR="009801FB" w:rsidRDefault="009801FB" w:rsidP="006C5A54">
      <w:pPr>
        <w:pStyle w:val="ListParagraph"/>
        <w:numPr>
          <w:ilvl w:val="0"/>
          <w:numId w:val="2"/>
        </w:numPr>
      </w:pPr>
      <w:r>
        <w:t>All the functions should be able to produce result with degrees and radians.</w:t>
      </w:r>
    </w:p>
    <w:p w14:paraId="6FFB757A" w14:textId="27D8F350" w:rsidR="007F1EC1" w:rsidRDefault="007F1EC1" w:rsidP="007F1EC1"/>
    <w:p w14:paraId="48FB06E6" w14:textId="7568780E" w:rsidR="007F1EC1" w:rsidRPr="007F1EC1" w:rsidRDefault="007F1EC1" w:rsidP="007F1EC1">
      <w:pPr>
        <w:rPr>
          <w:rFonts w:asciiTheme="majorHAnsi" w:hAnsiTheme="majorHAnsi"/>
          <w:b/>
          <w:color w:val="476166" w:themeColor="accent1"/>
        </w:rPr>
      </w:pPr>
      <w:r w:rsidRPr="007F1EC1">
        <w:rPr>
          <w:rFonts w:asciiTheme="majorHAnsi" w:hAnsiTheme="majorHAnsi"/>
          <w:b/>
          <w:color w:val="476166" w:themeColor="accent1"/>
        </w:rPr>
        <w:t xml:space="preserve">Testing </w:t>
      </w:r>
      <w:r w:rsidR="000E5B85">
        <w:rPr>
          <w:rFonts w:asciiTheme="majorHAnsi" w:hAnsiTheme="majorHAnsi"/>
          <w:b/>
          <w:color w:val="476166" w:themeColor="accent1"/>
        </w:rPr>
        <w:t>Framework Details</w:t>
      </w:r>
    </w:p>
    <w:p w14:paraId="2237FD1B" w14:textId="609B687D" w:rsidR="007F1EC1" w:rsidRPr="007F1EC1" w:rsidRDefault="007F1EC1" w:rsidP="006C5A54">
      <w:pPr>
        <w:pStyle w:val="ListParagraph"/>
        <w:numPr>
          <w:ilvl w:val="0"/>
          <w:numId w:val="10"/>
        </w:numPr>
        <w:jc w:val="both"/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r>
        <w:t xml:space="preserve">All the functions have been coded under a utility class called </w:t>
      </w:r>
      <w:r w:rsidRPr="007F1EC1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TrignometricFunctions</w:t>
      </w:r>
      <w:r w:rsidRPr="007F1EC1">
        <w:t xml:space="preserve"> un</w:t>
      </w:r>
      <w:r>
        <w:t xml:space="preserve">der the package </w:t>
      </w:r>
      <w:r w:rsidRPr="007F1EC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assign4.math.functions.</w:t>
      </w:r>
    </w:p>
    <w:p w14:paraId="45046D6F" w14:textId="5F9408A2" w:rsidR="007F1EC1" w:rsidRPr="007F1EC1" w:rsidRDefault="007F1EC1" w:rsidP="006C5A54">
      <w:pPr>
        <w:pStyle w:val="ListParagraph"/>
        <w:numPr>
          <w:ilvl w:val="0"/>
          <w:numId w:val="10"/>
        </w:numPr>
        <w:jc w:val="both"/>
      </w:pPr>
      <w:r>
        <w:t xml:space="preserve">The </w:t>
      </w:r>
      <w:r w:rsidR="0057727A">
        <w:t>J</w:t>
      </w:r>
      <w:r>
        <w:t>unit test runner class</w:t>
      </w:r>
      <w:r w:rsidR="0057727A">
        <w:t xml:space="preserve"> i.e. the main class</w:t>
      </w:r>
      <w:r>
        <w:t xml:space="preserve"> is called </w:t>
      </w:r>
      <w:r w:rsidRPr="007F1EC1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TestRunner</w:t>
      </w:r>
      <w:r w:rsidRPr="0057727A">
        <w:t xml:space="preserve"> </w:t>
      </w:r>
      <w:r w:rsidRPr="007F1EC1">
        <w:t>and can be found under the package</w:t>
      </w:r>
      <w:r w:rsidRPr="0057727A">
        <w:t xml:space="preserve"> </w:t>
      </w:r>
      <w:r w:rsidRPr="007F1EC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assign4.junit.test</w:t>
      </w:r>
    </w:p>
    <w:p w14:paraId="55189FED" w14:textId="7C4B011E" w:rsidR="007F1EC1" w:rsidRDefault="007F1EC1" w:rsidP="006C5A54">
      <w:pPr>
        <w:pStyle w:val="ListParagraph"/>
        <w:numPr>
          <w:ilvl w:val="0"/>
          <w:numId w:val="10"/>
        </w:numPr>
        <w:jc w:val="both"/>
      </w:pPr>
      <w:r>
        <w:t xml:space="preserve">All the test cases for the utility class </w:t>
      </w:r>
      <w:r w:rsidR="0057727A">
        <w:t>have</w:t>
      </w:r>
      <w:r>
        <w:t xml:space="preserve"> been written in </w:t>
      </w:r>
      <w:r w:rsidR="0057727A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JunitTrigonometricFunctionsTestClass </w:t>
      </w:r>
      <w:r w:rsidR="0057727A" w:rsidRPr="0057727A">
        <w:t xml:space="preserve">under the package </w:t>
      </w:r>
      <w:r w:rsidR="0057727A" w:rsidRPr="007F1EC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assign4.junit.test</w:t>
      </w:r>
    </w:p>
    <w:p w14:paraId="4EABB499" w14:textId="23CFF4E7" w:rsidR="009801FB" w:rsidRDefault="009801FB" w:rsidP="009801FB"/>
    <w:p w14:paraId="7BF316CF" w14:textId="5599258D" w:rsidR="009801FB" w:rsidRPr="007F1EC1" w:rsidRDefault="009801FB" w:rsidP="009801FB">
      <w:pPr>
        <w:rPr>
          <w:rFonts w:asciiTheme="majorHAnsi" w:hAnsiTheme="majorHAnsi"/>
          <w:b/>
          <w:color w:val="476166" w:themeColor="accent1"/>
        </w:rPr>
      </w:pPr>
      <w:r w:rsidRPr="007F1EC1">
        <w:rPr>
          <w:rFonts w:asciiTheme="majorHAnsi" w:hAnsiTheme="majorHAnsi"/>
          <w:b/>
          <w:color w:val="476166" w:themeColor="accent1"/>
        </w:rPr>
        <w:t>Test Cases:</w:t>
      </w:r>
    </w:p>
    <w:p w14:paraId="6F427BA5" w14:textId="73943E80" w:rsidR="009801FB" w:rsidRDefault="009801FB" w:rsidP="006C5A54">
      <w:pPr>
        <w:pStyle w:val="ListParagraph"/>
        <w:numPr>
          <w:ilvl w:val="0"/>
          <w:numId w:val="3"/>
        </w:numPr>
      </w:pPr>
      <w:r>
        <w:t>Check if sine function is working for input as degree</w:t>
      </w:r>
    </w:p>
    <w:p w14:paraId="192E984F" w14:textId="300AA47E" w:rsidR="0057727A" w:rsidRPr="0057727A" w:rsidRDefault="00EC0082" w:rsidP="0057727A">
      <w:pPr>
        <w:pStyle w:val="ListParagraph"/>
      </w:pPr>
      <w:r>
        <w:t xml:space="preserve">Junit </w:t>
      </w:r>
      <w:r w:rsidR="0057727A">
        <w:t xml:space="preserve">Function: </w:t>
      </w:r>
      <w:r w:rsidR="0057727A"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testSine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degree</w:t>
      </w:r>
      <w:r w:rsidR="0057727A"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()</w:t>
      </w:r>
      <w:r w:rsidR="0057727A" w:rsidRPr="0057727A">
        <w:t xml:space="preserve"> </w:t>
      </w:r>
    </w:p>
    <w:p w14:paraId="7B7A2AB1" w14:textId="67247A3D" w:rsidR="0057727A" w:rsidRPr="0057727A" w:rsidRDefault="0057727A" w:rsidP="0057727A">
      <w:pPr>
        <w:pStyle w:val="ListParagraph"/>
      </w:pPr>
      <w:r w:rsidRPr="0057727A">
        <w:t xml:space="preserve">Class: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JunitTrigonometricFunctionsTestClass</w:t>
      </w:r>
    </w:p>
    <w:p w14:paraId="11BF3A49" w14:textId="765BFA5F" w:rsidR="009801FB" w:rsidRDefault="009801FB" w:rsidP="006C5A54">
      <w:pPr>
        <w:pStyle w:val="ListParagraph"/>
        <w:numPr>
          <w:ilvl w:val="0"/>
          <w:numId w:val="4"/>
        </w:numPr>
      </w:pPr>
      <w:r>
        <w:t>Input a degree</w:t>
      </w:r>
    </w:p>
    <w:p w14:paraId="41A10B31" w14:textId="06B0EAD6" w:rsidR="009801FB" w:rsidRDefault="009801FB" w:rsidP="006C5A54">
      <w:pPr>
        <w:pStyle w:val="ListParagraph"/>
        <w:numPr>
          <w:ilvl w:val="0"/>
          <w:numId w:val="4"/>
        </w:numPr>
        <w:spacing w:after="240" w:line="480" w:lineRule="auto"/>
      </w:pPr>
      <w:r>
        <w:t>Output should be a degree.</w:t>
      </w:r>
    </w:p>
    <w:p w14:paraId="135A5FDB" w14:textId="5389820D" w:rsidR="009801FB" w:rsidRDefault="009801FB" w:rsidP="006C5A54">
      <w:pPr>
        <w:pStyle w:val="ListParagraph"/>
        <w:numPr>
          <w:ilvl w:val="0"/>
          <w:numId w:val="3"/>
        </w:numPr>
      </w:pPr>
      <w:r>
        <w:t>Check if cos function is working for input as degree</w:t>
      </w:r>
    </w:p>
    <w:p w14:paraId="3BFDB103" w14:textId="24E5B693" w:rsidR="0057727A" w:rsidRPr="0057727A" w:rsidRDefault="00EC0082" w:rsidP="0057727A">
      <w:pPr>
        <w:pStyle w:val="ListParagraph"/>
      </w:pPr>
      <w:r>
        <w:t xml:space="preserve">Junit </w:t>
      </w:r>
      <w:r w:rsidR="0057727A">
        <w:t xml:space="preserve">Function: </w:t>
      </w:r>
      <w:r w:rsidR="0057727A"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test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Cosdegree</w:t>
      </w:r>
      <w:r w:rsidR="0057727A"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()</w:t>
      </w:r>
      <w:r w:rsidR="0057727A" w:rsidRPr="0057727A">
        <w:t xml:space="preserve"> </w:t>
      </w:r>
    </w:p>
    <w:p w14:paraId="5D4F0849" w14:textId="32B00A57" w:rsidR="0057727A" w:rsidRDefault="0057727A" w:rsidP="0057727A">
      <w:pPr>
        <w:pStyle w:val="ListParagraph"/>
      </w:pPr>
      <w:r w:rsidRPr="0057727A">
        <w:t xml:space="preserve">Class: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JunitTrigonometricFunctionsTestClass</w:t>
      </w:r>
    </w:p>
    <w:p w14:paraId="0D1C08DD" w14:textId="66754B8C" w:rsidR="009801FB" w:rsidRDefault="009801FB" w:rsidP="006C5A54">
      <w:pPr>
        <w:pStyle w:val="ListParagraph"/>
        <w:numPr>
          <w:ilvl w:val="0"/>
          <w:numId w:val="5"/>
        </w:numPr>
      </w:pPr>
      <w:r>
        <w:t>Input a degree</w:t>
      </w:r>
    </w:p>
    <w:p w14:paraId="078CB186" w14:textId="21A98846" w:rsidR="009801FB" w:rsidRDefault="009801FB" w:rsidP="006C5A54">
      <w:pPr>
        <w:pStyle w:val="ListParagraph"/>
        <w:numPr>
          <w:ilvl w:val="0"/>
          <w:numId w:val="5"/>
        </w:numPr>
        <w:spacing w:after="240" w:line="480" w:lineRule="auto"/>
      </w:pPr>
      <w:r>
        <w:t>Output should be a degree.</w:t>
      </w:r>
    </w:p>
    <w:p w14:paraId="3B830DBD" w14:textId="70A297FE" w:rsidR="009801FB" w:rsidRDefault="009801FB" w:rsidP="006C5A54">
      <w:pPr>
        <w:pStyle w:val="ListParagraph"/>
        <w:numPr>
          <w:ilvl w:val="0"/>
          <w:numId w:val="3"/>
        </w:numPr>
      </w:pPr>
      <w:r>
        <w:t>Check if tan function is working for input as degree</w:t>
      </w:r>
    </w:p>
    <w:p w14:paraId="7636FA05" w14:textId="22A109F4" w:rsidR="00EC0082" w:rsidRPr="0057727A" w:rsidRDefault="00EC0082" w:rsidP="00EC0082">
      <w:pPr>
        <w:pStyle w:val="ListParagraph"/>
      </w:pPr>
      <w:r>
        <w:t xml:space="preserve">Junit Function: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testTandegree()</w:t>
      </w:r>
      <w:r w:rsidRPr="0057727A">
        <w:t xml:space="preserve"> </w:t>
      </w:r>
    </w:p>
    <w:p w14:paraId="1DFC618C" w14:textId="36227A91" w:rsidR="00EC0082" w:rsidRDefault="00EC0082" w:rsidP="00EC0082">
      <w:pPr>
        <w:pStyle w:val="ListParagraph"/>
      </w:pPr>
      <w:r w:rsidRPr="0057727A">
        <w:t xml:space="preserve">Class: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JunitTrigonometricFunctionsTestClass</w:t>
      </w:r>
    </w:p>
    <w:p w14:paraId="2DB2DE02" w14:textId="7A655F0D" w:rsidR="009801FB" w:rsidRDefault="009801FB" w:rsidP="006C5A54">
      <w:pPr>
        <w:pStyle w:val="ListParagraph"/>
        <w:numPr>
          <w:ilvl w:val="0"/>
          <w:numId w:val="6"/>
        </w:numPr>
      </w:pPr>
      <w:r>
        <w:t>Input a degree</w:t>
      </w:r>
    </w:p>
    <w:p w14:paraId="4C2DC7E4" w14:textId="2623DFFA" w:rsidR="009801FB" w:rsidRDefault="009801FB" w:rsidP="006C5A54">
      <w:pPr>
        <w:pStyle w:val="ListParagraph"/>
        <w:numPr>
          <w:ilvl w:val="0"/>
          <w:numId w:val="6"/>
        </w:numPr>
        <w:spacing w:after="240" w:line="480" w:lineRule="auto"/>
      </w:pPr>
      <w:r>
        <w:t>Output should be a degree.</w:t>
      </w:r>
    </w:p>
    <w:p w14:paraId="29E94BC8" w14:textId="16949B01" w:rsidR="009801FB" w:rsidRDefault="009801FB" w:rsidP="006C5A54">
      <w:pPr>
        <w:pStyle w:val="ListParagraph"/>
        <w:numPr>
          <w:ilvl w:val="0"/>
          <w:numId w:val="3"/>
        </w:numPr>
        <w:spacing w:before="240"/>
      </w:pPr>
      <w:r>
        <w:t>Check if sine function is working for input as radians</w:t>
      </w:r>
    </w:p>
    <w:p w14:paraId="6D1C326C" w14:textId="00E519DE" w:rsidR="00EC0082" w:rsidRPr="0057727A" w:rsidRDefault="00EC0082" w:rsidP="00EC0082">
      <w:pPr>
        <w:pStyle w:val="ListParagraph"/>
      </w:pPr>
      <w:r>
        <w:t xml:space="preserve">Junit Function: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testSine()</w:t>
      </w:r>
      <w:r w:rsidRPr="0057727A">
        <w:t xml:space="preserve"> </w:t>
      </w:r>
    </w:p>
    <w:p w14:paraId="5E0B2876" w14:textId="5A6671C2" w:rsidR="00EC0082" w:rsidRDefault="00EC0082" w:rsidP="00EC0082">
      <w:pPr>
        <w:pStyle w:val="ListParagraph"/>
      </w:pPr>
      <w:r w:rsidRPr="0057727A">
        <w:t xml:space="preserve">Class: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JunitTrigonometricFunctionsTestClass</w:t>
      </w:r>
    </w:p>
    <w:p w14:paraId="760D0B20" w14:textId="2D9B15EB" w:rsidR="009801FB" w:rsidRDefault="009801FB" w:rsidP="006C5A54">
      <w:pPr>
        <w:pStyle w:val="ListParagraph"/>
        <w:numPr>
          <w:ilvl w:val="0"/>
          <w:numId w:val="7"/>
        </w:numPr>
      </w:pPr>
      <w:r>
        <w:t>Input a radian</w:t>
      </w:r>
    </w:p>
    <w:p w14:paraId="6D70B1CC" w14:textId="763A5F12" w:rsidR="009801FB" w:rsidRDefault="009801FB" w:rsidP="006C5A54">
      <w:pPr>
        <w:pStyle w:val="ListParagraph"/>
        <w:numPr>
          <w:ilvl w:val="0"/>
          <w:numId w:val="7"/>
        </w:numPr>
        <w:spacing w:line="480" w:lineRule="auto"/>
      </w:pPr>
      <w:r>
        <w:t>Output should be in radians.</w:t>
      </w:r>
    </w:p>
    <w:p w14:paraId="1761E3F6" w14:textId="196D4909" w:rsidR="009801FB" w:rsidRDefault="009801FB" w:rsidP="006C5A54">
      <w:pPr>
        <w:pStyle w:val="ListParagraph"/>
        <w:numPr>
          <w:ilvl w:val="0"/>
          <w:numId w:val="3"/>
        </w:numPr>
        <w:spacing w:before="240"/>
      </w:pPr>
      <w:r>
        <w:t>Check if cos function is working for input as radians</w:t>
      </w:r>
    </w:p>
    <w:p w14:paraId="2262F6B0" w14:textId="5558DCEC" w:rsidR="00EC0082" w:rsidRPr="0057727A" w:rsidRDefault="00EC0082" w:rsidP="00EC0082">
      <w:pPr>
        <w:pStyle w:val="ListParagraph"/>
      </w:pPr>
      <w:r>
        <w:t xml:space="preserve">Junit Function: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testCosine()</w:t>
      </w:r>
      <w:r w:rsidRPr="0057727A">
        <w:t xml:space="preserve"> </w:t>
      </w:r>
    </w:p>
    <w:p w14:paraId="10979605" w14:textId="7BDB25E2" w:rsidR="00EC0082" w:rsidRDefault="00EC0082" w:rsidP="00EC0082">
      <w:pPr>
        <w:pStyle w:val="ListParagraph"/>
      </w:pPr>
      <w:r w:rsidRPr="0057727A">
        <w:t xml:space="preserve">Class: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JunitTrigonometricFunctionsTestClass</w:t>
      </w:r>
    </w:p>
    <w:p w14:paraId="217309CB" w14:textId="16195F63" w:rsidR="009801FB" w:rsidRDefault="009801FB" w:rsidP="006C5A54">
      <w:pPr>
        <w:pStyle w:val="ListParagraph"/>
        <w:numPr>
          <w:ilvl w:val="0"/>
          <w:numId w:val="8"/>
        </w:numPr>
      </w:pPr>
      <w:r>
        <w:t>Input a radian</w:t>
      </w:r>
    </w:p>
    <w:p w14:paraId="554B77C7" w14:textId="64EB8193" w:rsidR="009801FB" w:rsidRDefault="009801FB" w:rsidP="006C5A54">
      <w:pPr>
        <w:pStyle w:val="ListParagraph"/>
        <w:numPr>
          <w:ilvl w:val="0"/>
          <w:numId w:val="8"/>
        </w:numPr>
        <w:spacing w:line="480" w:lineRule="auto"/>
      </w:pPr>
      <w:r>
        <w:t>Output should be in radians.</w:t>
      </w:r>
    </w:p>
    <w:p w14:paraId="4B3EEEA0" w14:textId="21494591" w:rsidR="009801FB" w:rsidRDefault="009801FB" w:rsidP="006C5A54">
      <w:pPr>
        <w:pStyle w:val="ListParagraph"/>
        <w:numPr>
          <w:ilvl w:val="0"/>
          <w:numId w:val="3"/>
        </w:numPr>
        <w:spacing w:before="240"/>
      </w:pPr>
      <w:r>
        <w:t>Check if tan function is working for input as radians</w:t>
      </w:r>
    </w:p>
    <w:p w14:paraId="49638133" w14:textId="2E147582" w:rsidR="00EC0082" w:rsidRPr="0057727A" w:rsidRDefault="00EC0082" w:rsidP="00EC0082">
      <w:pPr>
        <w:pStyle w:val="ListParagraph"/>
      </w:pPr>
      <w:r>
        <w:t xml:space="preserve">Junit Function: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testTan()</w:t>
      </w:r>
      <w:r w:rsidRPr="0057727A">
        <w:t xml:space="preserve"> </w:t>
      </w:r>
    </w:p>
    <w:p w14:paraId="096067A9" w14:textId="77777777" w:rsidR="00EC0082" w:rsidRDefault="00EC0082" w:rsidP="00EC0082">
      <w:pPr>
        <w:pStyle w:val="ListParagraph"/>
      </w:pPr>
      <w:r w:rsidRPr="0057727A">
        <w:t xml:space="preserve">Class: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JunitTrigonometricFunctionsTestClass</w:t>
      </w:r>
    </w:p>
    <w:p w14:paraId="12FE85E6" w14:textId="77777777" w:rsidR="00EC0082" w:rsidRDefault="00EC0082" w:rsidP="00EC0082">
      <w:pPr>
        <w:pStyle w:val="ListParagraph"/>
        <w:spacing w:before="240"/>
      </w:pPr>
    </w:p>
    <w:p w14:paraId="48554817" w14:textId="0539E7BE" w:rsidR="009801FB" w:rsidRDefault="009801FB" w:rsidP="006C5A54">
      <w:pPr>
        <w:pStyle w:val="ListParagraph"/>
        <w:numPr>
          <w:ilvl w:val="0"/>
          <w:numId w:val="9"/>
        </w:numPr>
      </w:pPr>
      <w:r>
        <w:lastRenderedPageBreak/>
        <w:t>Input a radian</w:t>
      </w:r>
    </w:p>
    <w:p w14:paraId="78BE0C2C" w14:textId="399558C1" w:rsidR="009801FB" w:rsidRDefault="009801FB" w:rsidP="006C5A54">
      <w:pPr>
        <w:pStyle w:val="ListParagraph"/>
        <w:numPr>
          <w:ilvl w:val="0"/>
          <w:numId w:val="9"/>
        </w:numPr>
        <w:spacing w:line="480" w:lineRule="auto"/>
      </w:pPr>
      <w:r>
        <w:t>Output should be in radians.</w:t>
      </w:r>
    </w:p>
    <w:p w14:paraId="312BA76E" w14:textId="3BDE0527" w:rsidR="00997265" w:rsidRDefault="009801FB" w:rsidP="006C5A54">
      <w:pPr>
        <w:pStyle w:val="ListParagraph"/>
        <w:numPr>
          <w:ilvl w:val="0"/>
          <w:numId w:val="3"/>
        </w:numPr>
      </w:pPr>
      <w:r>
        <w:t>Check if degree to radians conversion is working</w:t>
      </w:r>
    </w:p>
    <w:p w14:paraId="5D29F6B1" w14:textId="2D4196AF" w:rsidR="00997265" w:rsidRPr="0057727A" w:rsidRDefault="00997265" w:rsidP="00997265">
      <w:pPr>
        <w:ind w:left="720"/>
      </w:pPr>
      <w:r>
        <w:t xml:space="preserve">Junit Function: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testGetRadians</w:t>
      </w:r>
      <w:r w:rsidRPr="00997265">
        <w:rPr>
          <w:i/>
          <w:iCs/>
        </w:rPr>
        <w:t xml:space="preserve"> ()</w:t>
      </w:r>
      <w:r w:rsidRPr="0057727A">
        <w:t xml:space="preserve"> </w:t>
      </w:r>
    </w:p>
    <w:p w14:paraId="2DE9C08A" w14:textId="77777777" w:rsidR="00997265" w:rsidRDefault="00997265" w:rsidP="00997265">
      <w:pPr>
        <w:pStyle w:val="ListParagraph"/>
        <w:spacing w:line="480" w:lineRule="auto"/>
      </w:pPr>
      <w:r w:rsidRPr="0057727A">
        <w:t xml:space="preserve">Class: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JunitTrigonometricFunctionsTestClass</w:t>
      </w:r>
    </w:p>
    <w:p w14:paraId="4D9506C0" w14:textId="5076C37E" w:rsidR="009801FB" w:rsidRDefault="009801FB" w:rsidP="006C5A54">
      <w:pPr>
        <w:pStyle w:val="ListParagraph"/>
        <w:numPr>
          <w:ilvl w:val="0"/>
          <w:numId w:val="3"/>
        </w:numPr>
        <w:spacing w:before="240" w:after="240"/>
      </w:pPr>
      <w:r>
        <w:t>Check if radians to degree conversion is working</w:t>
      </w:r>
    </w:p>
    <w:p w14:paraId="022AD3A7" w14:textId="7A613DA4" w:rsidR="00997265" w:rsidRPr="0057727A" w:rsidRDefault="00997265" w:rsidP="00997265">
      <w:pPr>
        <w:pStyle w:val="ListParagraph"/>
      </w:pPr>
      <w:r>
        <w:t xml:space="preserve">Junit Function: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testGetDegree</w:t>
      </w:r>
      <w:r w:rsidRPr="00997265">
        <w:rPr>
          <w:i/>
          <w:iCs/>
        </w:rPr>
        <w:t xml:space="preserve"> ()</w:t>
      </w:r>
      <w:r w:rsidRPr="0057727A">
        <w:t xml:space="preserve"> </w:t>
      </w:r>
    </w:p>
    <w:p w14:paraId="2A08EF6B" w14:textId="644A1948" w:rsidR="00997265" w:rsidRDefault="00997265" w:rsidP="00C67144">
      <w:pPr>
        <w:pStyle w:val="ListParagraph"/>
        <w:spacing w:line="480" w:lineRule="auto"/>
        <w:rPr>
          <w:rFonts w:ascii="Consolas" w:hAnsi="Consolas" w:cs="Consolas"/>
          <w:color w:val="000000"/>
          <w:sz w:val="20"/>
          <w:szCs w:val="20"/>
          <w:shd w:val="clear" w:color="auto" w:fill="D4D4D4"/>
        </w:rPr>
      </w:pPr>
      <w:r w:rsidRPr="0057727A">
        <w:t xml:space="preserve">Class: </w:t>
      </w:r>
      <w:r w:rsidRPr="00997265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JunitTrigonometricFunctionsTestClass</w:t>
      </w:r>
    </w:p>
    <w:p w14:paraId="09B8D326" w14:textId="0D6EA049" w:rsidR="008D45BB" w:rsidRPr="000E5B85" w:rsidRDefault="008D45BB" w:rsidP="000E5B85">
      <w:pPr>
        <w:rPr>
          <w:rFonts w:asciiTheme="majorHAnsi" w:hAnsiTheme="majorHAnsi"/>
          <w:b/>
          <w:color w:val="476166" w:themeColor="accent1"/>
        </w:rPr>
      </w:pPr>
      <w:r w:rsidRPr="000E5B85">
        <w:rPr>
          <w:rFonts w:asciiTheme="majorHAnsi" w:hAnsiTheme="majorHAnsi"/>
          <w:b/>
          <w:color w:val="476166" w:themeColor="accent1"/>
        </w:rPr>
        <w:t>Methodology For Testing:</w:t>
      </w:r>
    </w:p>
    <w:p w14:paraId="6807B8E7" w14:textId="3C625CA9" w:rsidR="008D45BB" w:rsidRDefault="008D45BB" w:rsidP="006C5A54">
      <w:pPr>
        <w:pStyle w:val="ListParagraph"/>
        <w:numPr>
          <w:ilvl w:val="0"/>
          <w:numId w:val="11"/>
        </w:numPr>
        <w:spacing w:line="480" w:lineRule="auto"/>
      </w:pPr>
      <w:r>
        <w:t>Using @Before, initialized the TrigonometricFunction class</w:t>
      </w:r>
    </w:p>
    <w:p w14:paraId="2489A2AD" w14:textId="0973DDB0" w:rsidR="008D45BB" w:rsidRPr="009801FB" w:rsidRDefault="008D45BB" w:rsidP="008D45BB">
      <w:pPr>
        <w:pStyle w:val="ListParagraph"/>
        <w:spacing w:line="480" w:lineRule="auto"/>
      </w:pPr>
      <w:r>
        <w:rPr>
          <w:noProof/>
        </w:rPr>
        <w:drawing>
          <wp:inline distT="0" distB="0" distL="0" distR="0" wp14:anchorId="3D0C6AF3" wp14:editId="757167A3">
            <wp:extent cx="4864100" cy="104169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8126" cy="104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840D" w14:textId="183B96D5" w:rsidR="00001FD9" w:rsidRDefault="008D45BB" w:rsidP="006C5A54">
      <w:pPr>
        <w:pStyle w:val="ListParagraph"/>
        <w:numPr>
          <w:ilvl w:val="0"/>
          <w:numId w:val="11"/>
        </w:numPr>
      </w:pPr>
      <w:r>
        <w:t xml:space="preserve">Created the parameters for the </w:t>
      </w:r>
      <w:r w:rsidR="000E5B85">
        <w:t>parameters which contains numerous positive and negative degree and radians values. These parameters will be passed to the constructor and all the test cases will be executed for each parameters.</w:t>
      </w:r>
    </w:p>
    <w:p w14:paraId="411629E4" w14:textId="0A51F8BB" w:rsidR="000E5B85" w:rsidRDefault="000E5B85" w:rsidP="000E5B85">
      <w:pPr>
        <w:pStyle w:val="ListParagraph"/>
      </w:pPr>
    </w:p>
    <w:p w14:paraId="0DB0779F" w14:textId="1EFF76BF" w:rsidR="000E5B85" w:rsidRDefault="000E5B85" w:rsidP="000E5B85">
      <w:pPr>
        <w:pStyle w:val="ListParagraph"/>
      </w:pPr>
      <w:r>
        <w:rPr>
          <w:noProof/>
        </w:rPr>
        <w:drawing>
          <wp:inline distT="0" distB="0" distL="0" distR="0" wp14:anchorId="1AE25536" wp14:editId="7DB3E6E2">
            <wp:extent cx="6499684" cy="2476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4368" cy="247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9E03" w14:textId="05B0649B" w:rsidR="000E5B85" w:rsidRDefault="000E5B85" w:rsidP="006C5A54">
      <w:pPr>
        <w:pStyle w:val="ListParagraph"/>
        <w:numPr>
          <w:ilvl w:val="0"/>
          <w:numId w:val="11"/>
        </w:numPr>
      </w:pPr>
      <w:r>
        <w:t xml:space="preserve">RESULTS: All the results for the created test class </w:t>
      </w:r>
      <w:r w:rsidR="00DD60D8">
        <w:t>were</w:t>
      </w:r>
      <w:r>
        <w:t xml:space="preserve"> verified against the values of the Math class.</w:t>
      </w:r>
    </w:p>
    <w:p w14:paraId="479003C8" w14:textId="4DCB8780" w:rsidR="000E5B85" w:rsidRDefault="000E5B85" w:rsidP="000E5B85">
      <w:pPr>
        <w:pStyle w:val="ListParagraph"/>
      </w:pPr>
      <w:r>
        <w:rPr>
          <w:noProof/>
        </w:rPr>
        <w:drawing>
          <wp:inline distT="0" distB="0" distL="0" distR="0" wp14:anchorId="712BAF6C" wp14:editId="28F3C65E">
            <wp:extent cx="2445567" cy="965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48439" cy="96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1F7B" w14:textId="3A08D6A4" w:rsidR="007F3259" w:rsidRDefault="007F3259" w:rsidP="007F3259">
      <w:pPr>
        <w:rPr>
          <w:rFonts w:asciiTheme="majorHAnsi" w:hAnsiTheme="majorHAnsi"/>
          <w:b/>
          <w:color w:val="476166" w:themeColor="accent1"/>
        </w:rPr>
      </w:pPr>
      <w:r w:rsidRPr="007F3259">
        <w:rPr>
          <w:rFonts w:asciiTheme="majorHAnsi" w:hAnsiTheme="majorHAnsi"/>
          <w:b/>
          <w:color w:val="476166" w:themeColor="accent1"/>
        </w:rPr>
        <w:lastRenderedPageBreak/>
        <w:t>Optional Part</w:t>
      </w:r>
    </w:p>
    <w:p w14:paraId="344E0065" w14:textId="01D470CD" w:rsidR="007F3259" w:rsidRPr="007F3259" w:rsidRDefault="007F3259" w:rsidP="007F325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7F3259">
        <w:t>Download</w:t>
      </w:r>
      <w:r>
        <w:t xml:space="preserve">ed Jenkins from </w:t>
      </w:r>
      <w:hyperlink r:id="rId16" w:history="1">
        <w:r w:rsidRPr="007F3259">
          <w:rPr>
            <w:rStyle w:val="Hyperlink"/>
            <w:rFonts w:ascii="Times New Roman" w:hAnsi="Times New Roman" w:cs="Times New Roman"/>
          </w:rPr>
          <w:t>https://www.jenkins.io/download/</w:t>
        </w:r>
      </w:hyperlink>
    </w:p>
    <w:p w14:paraId="001F18D7" w14:textId="4F43B8BD" w:rsidR="007F3259" w:rsidRDefault="007F3259" w:rsidP="007F3259">
      <w:pPr>
        <w:pStyle w:val="ListParagraph"/>
        <w:numPr>
          <w:ilvl w:val="0"/>
          <w:numId w:val="12"/>
        </w:numPr>
      </w:pPr>
      <w:r>
        <w:t>Install Junit and Jenkins plugin</w:t>
      </w:r>
    </w:p>
    <w:p w14:paraId="74131AE6" w14:textId="52A17023" w:rsidR="007F3259" w:rsidRDefault="007F3259" w:rsidP="007F3259">
      <w:pPr>
        <w:pStyle w:val="ListParagraph"/>
      </w:pPr>
      <w:r>
        <w:rPr>
          <w:noProof/>
        </w:rPr>
        <w:drawing>
          <wp:inline distT="0" distB="0" distL="0" distR="0" wp14:anchorId="6C0194BB" wp14:editId="13B3BE4D">
            <wp:extent cx="5731510" cy="2856865"/>
            <wp:effectExtent l="0" t="0" r="2540" b="63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CE40" w14:textId="50301CAC" w:rsidR="007F3259" w:rsidRDefault="007F3259" w:rsidP="007F3259">
      <w:pPr>
        <w:pStyle w:val="ListParagraph"/>
      </w:pPr>
    </w:p>
    <w:p w14:paraId="60C8C55A" w14:textId="257959B9" w:rsidR="007F3259" w:rsidRDefault="007F3259" w:rsidP="007F3259">
      <w:pPr>
        <w:pStyle w:val="ListParagraph"/>
        <w:numPr>
          <w:ilvl w:val="0"/>
          <w:numId w:val="12"/>
        </w:numPr>
      </w:pPr>
      <w:r>
        <w:t>Create a pipeline in Jenkins.</w:t>
      </w:r>
    </w:p>
    <w:p w14:paraId="3B73DA56" w14:textId="5AB8BD54" w:rsidR="007F3259" w:rsidRDefault="007F3259" w:rsidP="007F3259">
      <w:pPr>
        <w:pStyle w:val="ListParagraph"/>
      </w:pPr>
      <w:r>
        <w:rPr>
          <w:noProof/>
        </w:rPr>
        <w:drawing>
          <wp:inline distT="0" distB="0" distL="0" distR="0" wp14:anchorId="49152C28" wp14:editId="4C4BC5C2">
            <wp:extent cx="5731510" cy="2773680"/>
            <wp:effectExtent l="0" t="0" r="2540" b="762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25DD" w14:textId="77777777" w:rsidR="007F3259" w:rsidRDefault="007F3259" w:rsidP="007F3259">
      <w:pPr>
        <w:pStyle w:val="ListParagraph"/>
      </w:pPr>
    </w:p>
    <w:p w14:paraId="038ADC4E" w14:textId="0C7AA3EB" w:rsidR="007F3259" w:rsidRDefault="007F3259" w:rsidP="007F3259">
      <w:pPr>
        <w:pStyle w:val="ListParagraph"/>
        <w:numPr>
          <w:ilvl w:val="0"/>
          <w:numId w:val="12"/>
        </w:numPr>
      </w:pPr>
      <w:r>
        <w:t>Add github url and credentials in general tab configuration.</w:t>
      </w:r>
    </w:p>
    <w:p w14:paraId="7809D992" w14:textId="31973DD6" w:rsidR="007F3259" w:rsidRDefault="007F3259" w:rsidP="007F3259">
      <w:pPr>
        <w:pStyle w:val="ListParagraph"/>
      </w:pPr>
      <w:r>
        <w:rPr>
          <w:noProof/>
        </w:rPr>
        <w:lastRenderedPageBreak/>
        <w:drawing>
          <wp:inline distT="0" distB="0" distL="0" distR="0" wp14:anchorId="464E3851" wp14:editId="41D35830">
            <wp:extent cx="5731510" cy="3155315"/>
            <wp:effectExtent l="0" t="0" r="2540" b="698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69B" w14:textId="3AAFC64E" w:rsidR="007F3259" w:rsidRDefault="007F3259" w:rsidP="007F3259">
      <w:pPr>
        <w:pStyle w:val="ListParagraph"/>
      </w:pPr>
    </w:p>
    <w:p w14:paraId="37BF54BD" w14:textId="79D4B790" w:rsidR="007F3259" w:rsidRDefault="007F3259" w:rsidP="007F3259">
      <w:pPr>
        <w:pStyle w:val="ListParagraph"/>
        <w:numPr>
          <w:ilvl w:val="0"/>
          <w:numId w:val="12"/>
        </w:numPr>
      </w:pPr>
      <w:r>
        <w:t>Add a branch to the Pipeline tab and name it Jenkin script path. You can write a Grovey script or use Jenkins to add code to a file.</w:t>
      </w:r>
    </w:p>
    <w:p w14:paraId="04577D93" w14:textId="7092FAFB" w:rsidR="007F3259" w:rsidRDefault="007F3259" w:rsidP="007F3259">
      <w:pPr>
        <w:pStyle w:val="ListParagraph"/>
      </w:pPr>
      <w:r>
        <w:t>Please find a sample Jenkins file below.</w:t>
      </w:r>
    </w:p>
    <w:p w14:paraId="51B37022" w14:textId="5C263563" w:rsidR="007F3259" w:rsidRDefault="007F3259" w:rsidP="007F3259">
      <w:pPr>
        <w:pStyle w:val="ListParagraph"/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6931"/>
      </w:tblGrid>
      <w:tr w:rsidR="007F3259" w:rsidRPr="00783F8F" w14:paraId="6BEEBF19" w14:textId="77777777" w:rsidTr="00BE0712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DF05D0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pipeline {</w:t>
            </w:r>
          </w:p>
        </w:tc>
      </w:tr>
      <w:tr w:rsidR="007F3259" w:rsidRPr="00783F8F" w14:paraId="128A546D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26074F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F34AD2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agent any</w:t>
            </w:r>
          </w:p>
        </w:tc>
      </w:tr>
      <w:tr w:rsidR="007F3259" w:rsidRPr="00783F8F" w14:paraId="3A255D15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D59012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04DE67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  <w:p w14:paraId="18D4E36C" w14:textId="77777777" w:rsidR="007F3259" w:rsidRPr="00783F8F" w:rsidRDefault="007F3259" w:rsidP="00BE0712">
            <w:pPr>
              <w:spacing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7F3259" w:rsidRPr="00783F8F" w14:paraId="346A4548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70C6F8" w14:textId="77777777" w:rsidR="007F3259" w:rsidRPr="00783F8F" w:rsidRDefault="007F3259" w:rsidP="00BE0712">
            <w:pPr>
              <w:spacing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8DF7D9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stages {</w:t>
            </w:r>
          </w:p>
        </w:tc>
      </w:tr>
      <w:tr w:rsidR="007F3259" w:rsidRPr="00783F8F" w14:paraId="66D6DBDC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F0A1F6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824D29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stage('Build') {</w:t>
            </w:r>
          </w:p>
        </w:tc>
      </w:tr>
      <w:tr w:rsidR="007F3259" w:rsidRPr="00783F8F" w14:paraId="7EFA66D7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BD6914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74FC29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steps {</w:t>
            </w:r>
          </w:p>
        </w:tc>
      </w:tr>
      <w:tr w:rsidR="007F3259" w:rsidRPr="00783F8F" w14:paraId="0AA1A005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483DEA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7C24EE" w14:textId="54CE73FD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//  git </w:t>
            </w:r>
            <w:r w:rsidR="004441B7" w:rsidRPr="004441B7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https://github.com/Anubha-31/ASE-jenkins.git</w:t>
            </w: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'</w:t>
            </w:r>
          </w:p>
        </w:tc>
      </w:tr>
      <w:tr w:rsidR="007F3259" w:rsidRPr="00783F8F" w14:paraId="417CA1FD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84A652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ED9511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// sh './mvnw clean compile'</w:t>
            </w:r>
          </w:p>
        </w:tc>
      </w:tr>
      <w:tr w:rsidR="007F3259" w:rsidRPr="00783F8F" w14:paraId="70FA3190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5F47A4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4C4B87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bat 'mvn clean compile'</w:t>
            </w:r>
          </w:p>
        </w:tc>
      </w:tr>
      <w:tr w:rsidR="007F3259" w:rsidRPr="00783F8F" w14:paraId="7157F225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4C5201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F2D166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}</w:t>
            </w:r>
          </w:p>
        </w:tc>
      </w:tr>
      <w:tr w:rsidR="007F3259" w:rsidRPr="00783F8F" w14:paraId="11B9F273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F16934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5DE228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}</w:t>
            </w:r>
          </w:p>
        </w:tc>
      </w:tr>
      <w:tr w:rsidR="007F3259" w:rsidRPr="00783F8F" w14:paraId="2FC27FA9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96D80E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EB665B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stage('Test') {</w:t>
            </w:r>
          </w:p>
        </w:tc>
      </w:tr>
      <w:tr w:rsidR="007F3259" w:rsidRPr="00783F8F" w14:paraId="1658A3AE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A83EA0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775DDB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steps {</w:t>
            </w:r>
          </w:p>
        </w:tc>
      </w:tr>
      <w:tr w:rsidR="007F3259" w:rsidRPr="00783F8F" w14:paraId="168FB552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8C0D45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E5FFB5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// sh './mvnw test'</w:t>
            </w:r>
          </w:p>
        </w:tc>
      </w:tr>
      <w:tr w:rsidR="007F3259" w:rsidRPr="00783F8F" w14:paraId="6AF96D7B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2BDA37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5F3824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bat 'mvn test'</w:t>
            </w:r>
          </w:p>
        </w:tc>
      </w:tr>
      <w:tr w:rsidR="007F3259" w:rsidRPr="00783F8F" w14:paraId="32CF6602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E9EE8F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71CCED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}</w:t>
            </w:r>
          </w:p>
        </w:tc>
      </w:tr>
      <w:tr w:rsidR="007F3259" w:rsidRPr="00783F8F" w14:paraId="68A6A3A1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892042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77364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  <w:p w14:paraId="3F02C75A" w14:textId="77777777" w:rsidR="007F3259" w:rsidRPr="00783F8F" w:rsidRDefault="007F3259" w:rsidP="00BE0712">
            <w:pPr>
              <w:spacing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7F3259" w:rsidRPr="00783F8F" w14:paraId="7BE530F3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E052D2" w14:textId="77777777" w:rsidR="007F3259" w:rsidRPr="00783F8F" w:rsidRDefault="007F3259" w:rsidP="00BE0712">
            <w:pPr>
              <w:spacing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D61B61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post {</w:t>
            </w:r>
          </w:p>
        </w:tc>
      </w:tr>
      <w:tr w:rsidR="007F3259" w:rsidRPr="00783F8F" w14:paraId="55CD02D2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93DCE1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8D6E4B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always {</w:t>
            </w:r>
          </w:p>
        </w:tc>
      </w:tr>
      <w:tr w:rsidR="007F3259" w:rsidRPr="00783F8F" w14:paraId="42B2C140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F20862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386620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    junit '**/target/surefire-reports/TEST-*.xml'</w:t>
            </w:r>
          </w:p>
        </w:tc>
      </w:tr>
      <w:tr w:rsidR="007F3259" w:rsidRPr="00783F8F" w14:paraId="1DCE5A3C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AC961B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076C31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    }</w:t>
            </w:r>
          </w:p>
        </w:tc>
      </w:tr>
      <w:tr w:rsidR="007F3259" w:rsidRPr="00783F8F" w14:paraId="68D45B49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687FC0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F994F6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    }</w:t>
            </w:r>
          </w:p>
        </w:tc>
      </w:tr>
      <w:tr w:rsidR="007F3259" w:rsidRPr="00783F8F" w14:paraId="6E469541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BEE905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FE3510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    }</w:t>
            </w:r>
          </w:p>
        </w:tc>
      </w:tr>
      <w:tr w:rsidR="007F3259" w:rsidRPr="00783F8F" w14:paraId="573F1246" w14:textId="77777777" w:rsidTr="00BE0712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D8D4ED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6D5ABF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  }</w:t>
            </w:r>
          </w:p>
        </w:tc>
      </w:tr>
      <w:tr w:rsidR="007F3259" w:rsidRPr="00783F8F" w14:paraId="72B81035" w14:textId="77777777" w:rsidTr="00BE071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ACECCF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0591D2" w14:textId="77777777" w:rsidR="007F3259" w:rsidRPr="00783F8F" w:rsidRDefault="007F3259" w:rsidP="00BE0712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78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}</w:t>
            </w:r>
          </w:p>
        </w:tc>
      </w:tr>
    </w:tbl>
    <w:p w14:paraId="40DAEDBB" w14:textId="26AB853E" w:rsidR="007F3259" w:rsidRDefault="007F3259" w:rsidP="007F3259">
      <w:pPr>
        <w:pStyle w:val="ListParagraph"/>
      </w:pPr>
    </w:p>
    <w:p w14:paraId="1D236CAC" w14:textId="2A990D45" w:rsidR="00CA2C24" w:rsidRDefault="00CA2C24" w:rsidP="007F3259">
      <w:pPr>
        <w:pStyle w:val="ListParagraph"/>
      </w:pPr>
      <w:r>
        <w:rPr>
          <w:noProof/>
        </w:rPr>
        <w:drawing>
          <wp:inline distT="0" distB="0" distL="0" distR="0" wp14:anchorId="26DB4C9D" wp14:editId="4616FD53">
            <wp:extent cx="5731510" cy="3421380"/>
            <wp:effectExtent l="0" t="0" r="2540" b="762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CDBB" w14:textId="52F1615D" w:rsidR="00CA2C24" w:rsidRDefault="00CA2C24" w:rsidP="007F3259">
      <w:pPr>
        <w:pStyle w:val="ListParagraph"/>
      </w:pPr>
    </w:p>
    <w:p w14:paraId="11311444" w14:textId="16B3A9E4" w:rsidR="00CA2C24" w:rsidRDefault="00CA2C24" w:rsidP="007F3259">
      <w:pPr>
        <w:pStyle w:val="ListParagraph"/>
      </w:pPr>
      <w:r>
        <w:rPr>
          <w:noProof/>
        </w:rPr>
        <w:drawing>
          <wp:inline distT="0" distB="0" distL="0" distR="0" wp14:anchorId="7D6C1DC2" wp14:editId="37BEA8F1">
            <wp:extent cx="5731510" cy="3323590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5212" w14:textId="59FE6D74" w:rsidR="00CA2C24" w:rsidRDefault="00CA2C24" w:rsidP="007F3259">
      <w:pPr>
        <w:pStyle w:val="ListParagraph"/>
      </w:pPr>
    </w:p>
    <w:p w14:paraId="10B9EFF5" w14:textId="70C6F9A6" w:rsidR="00CA2C24" w:rsidRDefault="00CA2C24" w:rsidP="00CA2C24">
      <w:pPr>
        <w:pStyle w:val="ListParagraph"/>
        <w:numPr>
          <w:ilvl w:val="0"/>
          <w:numId w:val="12"/>
        </w:numPr>
      </w:pPr>
      <w:r>
        <w:t>Build the Pipeline</w:t>
      </w:r>
    </w:p>
    <w:p w14:paraId="1C645B47" w14:textId="00E0CDD7" w:rsidR="00CA2C24" w:rsidRDefault="00CA2C24" w:rsidP="00CA2C24">
      <w:pPr>
        <w:pStyle w:val="ListParagraph"/>
      </w:pPr>
      <w:r>
        <w:rPr>
          <w:noProof/>
        </w:rPr>
        <w:lastRenderedPageBreak/>
        <w:drawing>
          <wp:inline distT="0" distB="0" distL="0" distR="0" wp14:anchorId="34E88387" wp14:editId="570A96C0">
            <wp:extent cx="5731510" cy="4174490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5226" w14:textId="5E19B3D7" w:rsidR="00CA2C24" w:rsidRDefault="00CA2C24" w:rsidP="00CA2C24">
      <w:pPr>
        <w:pStyle w:val="ListParagraph"/>
      </w:pPr>
    </w:p>
    <w:p w14:paraId="1B1522FD" w14:textId="5179D4EC" w:rsidR="00CA2C24" w:rsidRDefault="00CA2C24" w:rsidP="00CA2C24">
      <w:pPr>
        <w:pStyle w:val="ListParagraph"/>
        <w:numPr>
          <w:ilvl w:val="0"/>
          <w:numId w:val="12"/>
        </w:numPr>
      </w:pPr>
      <w:r>
        <w:t>Below report is generated after the pipeline is built.</w:t>
      </w:r>
    </w:p>
    <w:p w14:paraId="49EA52CB" w14:textId="2416F0E0" w:rsidR="00CA2C24" w:rsidRDefault="00CA2C24" w:rsidP="00CA2C24"/>
    <w:p w14:paraId="1F23748E" w14:textId="6F480E5A" w:rsidR="00CA2C24" w:rsidRDefault="00CA2C24" w:rsidP="00CA2C24">
      <w:pPr>
        <w:ind w:left="720"/>
      </w:pPr>
      <w:r>
        <w:rPr>
          <w:noProof/>
        </w:rPr>
        <w:drawing>
          <wp:inline distT="0" distB="0" distL="0" distR="0" wp14:anchorId="17581980" wp14:editId="29D70E94">
            <wp:extent cx="5731510" cy="2679700"/>
            <wp:effectExtent l="0" t="0" r="2540" b="6350"/>
            <wp:docPr id="18" name="Picture 1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8809" w14:textId="42706A5F" w:rsidR="00CA2C24" w:rsidRDefault="00CA2C24" w:rsidP="00CA2C24">
      <w:pPr>
        <w:ind w:left="720"/>
      </w:pPr>
    </w:p>
    <w:p w14:paraId="4F7362AC" w14:textId="3DFC9DE0" w:rsidR="00CA2C24" w:rsidRPr="007F3259" w:rsidRDefault="00CA2C24" w:rsidP="00F0240D">
      <w:pPr>
        <w:ind w:left="720"/>
      </w:pPr>
      <w:r>
        <w:rPr>
          <w:noProof/>
        </w:rPr>
        <w:lastRenderedPageBreak/>
        <w:drawing>
          <wp:inline distT="0" distB="0" distL="0" distR="0" wp14:anchorId="7C69DABA" wp14:editId="03F90C28">
            <wp:extent cx="5731510" cy="2359660"/>
            <wp:effectExtent l="0" t="0" r="2540" b="2540"/>
            <wp:docPr id="19" name="Picture 1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2C24" w:rsidRPr="007F3259" w:rsidSect="00011EAF">
      <w:headerReference w:type="default" r:id="rId25"/>
      <w:footerReference w:type="even" r:id="rId26"/>
      <w:footerReference w:type="default" r:id="rId27"/>
      <w:pgSz w:w="12240" w:h="15840" w:code="1"/>
      <w:pgMar w:top="720" w:right="720" w:bottom="720" w:left="720" w:header="144" w:footer="57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C6E20C" w14:textId="77777777" w:rsidR="002D4E6D" w:rsidRDefault="002D4E6D" w:rsidP="00E74B29">
      <w:r>
        <w:separator/>
      </w:r>
    </w:p>
  </w:endnote>
  <w:endnote w:type="continuationSeparator" w:id="0">
    <w:p w14:paraId="4501393F" w14:textId="77777777" w:rsidR="002D4E6D" w:rsidRDefault="002D4E6D" w:rsidP="00E74B29">
      <w:r>
        <w:continuationSeparator/>
      </w:r>
    </w:p>
  </w:endnote>
  <w:endnote w:type="continuationNotice" w:id="1">
    <w:p w14:paraId="5DDAEDA5" w14:textId="77777777" w:rsidR="002D4E6D" w:rsidRDefault="002D4E6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Futura PT Book">
    <w:altName w:val="Century Gothic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6EDFA92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2B2AEF9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23A86" w14:textId="77777777" w:rsidR="00E74B29" w:rsidRDefault="00E74B29" w:rsidP="006709F1">
    <w:pPr>
      <w:pStyle w:val="Footer"/>
      <w:rPr>
        <w:rStyle w:val="PageNumber"/>
      </w:rPr>
    </w:pPr>
  </w:p>
  <w:p w14:paraId="03A7FDDE" w14:textId="7041050F" w:rsidR="00E74B29" w:rsidRPr="00EC0082" w:rsidRDefault="00EC0082" w:rsidP="00011EAF">
    <w:pPr>
      <w:pStyle w:val="Footer"/>
      <w:jc w:val="both"/>
      <w:rPr>
        <w:sz w:val="20"/>
        <w:szCs w:val="20"/>
      </w:rPr>
    </w:pPr>
    <w:r>
      <w:rPr>
        <w:sz w:val="20"/>
        <w:szCs w:val="20"/>
      </w:rPr>
      <w:t>Trigonometric Functions Testing</w:t>
    </w:r>
    <w:r w:rsidR="00011EAF" w:rsidRPr="00011EAF">
      <w:rPr>
        <w:sz w:val="20"/>
        <w:szCs w:val="20"/>
      </w:rPr>
      <w:ptab w:relativeTo="margin" w:alignment="right" w:leader="none"/>
    </w:r>
    <w:r w:rsidR="00011EAF" w:rsidRPr="00011EAF">
      <w:rPr>
        <w:sz w:val="20"/>
        <w:szCs w:val="20"/>
      </w:rPr>
      <w:t xml:space="preserve">PAGE </w:t>
    </w:r>
    <w:r w:rsidR="00011EAF" w:rsidRPr="00523AB3">
      <w:rPr>
        <w:sz w:val="20"/>
        <w:szCs w:val="20"/>
      </w:rPr>
      <w:fldChar w:fldCharType="begin"/>
    </w:r>
    <w:r w:rsidR="00011EAF" w:rsidRPr="00523AB3">
      <w:rPr>
        <w:sz w:val="20"/>
        <w:szCs w:val="20"/>
      </w:rPr>
      <w:instrText xml:space="preserve"> PAGE  \* Arabic  \* MERGEFORMAT </w:instrText>
    </w:r>
    <w:r w:rsidR="00011EAF" w:rsidRPr="00523AB3">
      <w:rPr>
        <w:sz w:val="20"/>
        <w:szCs w:val="20"/>
      </w:rPr>
      <w:fldChar w:fldCharType="separate"/>
    </w:r>
    <w:r w:rsidR="00011EAF" w:rsidRPr="00523AB3">
      <w:rPr>
        <w:noProof/>
        <w:sz w:val="20"/>
        <w:szCs w:val="20"/>
      </w:rPr>
      <w:t>2</w:t>
    </w:r>
    <w:r w:rsidR="00011EAF" w:rsidRPr="00523AB3"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D0C625" w14:textId="77777777" w:rsidR="002D4E6D" w:rsidRDefault="002D4E6D" w:rsidP="00E74B29">
      <w:r>
        <w:separator/>
      </w:r>
    </w:p>
  </w:footnote>
  <w:footnote w:type="continuationSeparator" w:id="0">
    <w:p w14:paraId="7B6CCE65" w14:textId="77777777" w:rsidR="002D4E6D" w:rsidRDefault="002D4E6D" w:rsidP="00E74B29">
      <w:r>
        <w:continuationSeparator/>
      </w:r>
    </w:p>
  </w:footnote>
  <w:footnote w:type="continuationNotice" w:id="1">
    <w:p w14:paraId="0D6AB839" w14:textId="77777777" w:rsidR="002D4E6D" w:rsidRDefault="002D4E6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B4E86E" w14:textId="34C97092" w:rsidR="00C54A69" w:rsidRPr="008D7E22" w:rsidRDefault="009801FB" w:rsidP="0063078B">
    <w:pPr>
      <w:pStyle w:val="Header"/>
      <w:spacing w:after="120"/>
      <w:jc w:val="center"/>
      <w:rPr>
        <w:sz w:val="20"/>
        <w:szCs w:val="20"/>
      </w:rPr>
    </w:pPr>
    <w:r>
      <w:rPr>
        <w:rFonts w:ascii="Times New Roman" w:hAnsi="Times New Roman" w:cs="Times New Roman"/>
        <w:sz w:val="20"/>
        <w:szCs w:val="20"/>
      </w:rPr>
      <w:t>Test</w:t>
    </w:r>
    <w:r w:rsidR="00A86E6D">
      <w:rPr>
        <w:rFonts w:ascii="Times New Roman" w:hAnsi="Times New Roman" w:cs="Times New Roman"/>
        <w:sz w:val="20"/>
        <w:szCs w:val="20"/>
      </w:rPr>
      <w:t xml:space="preserve"> Document</w:t>
    </w:r>
    <w:r w:rsidR="00C54A69" w:rsidRPr="008D7E22">
      <w:rPr>
        <w:rFonts w:ascii="Times New Roman" w:hAnsi="Times New Roman" w:cs="Times New Roman"/>
        <w:sz w:val="20"/>
        <w:szCs w:val="20"/>
      </w:rPr>
      <w:ptab w:relativeTo="margin" w:alignment="center" w:leader="none"/>
    </w:r>
    <w:r w:rsidR="00E7185E">
      <w:rPr>
        <w:noProof/>
      </w:rPr>
      <w:drawing>
        <wp:inline distT="0" distB="0" distL="0" distR="0" wp14:anchorId="6531EE9F" wp14:editId="7F47DD30">
          <wp:extent cx="762000" cy="866098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17675" cy="92937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C54A69" w:rsidRPr="008D7E22">
      <w:rPr>
        <w:rFonts w:ascii="Times New Roman" w:hAnsi="Times New Roman" w:cs="Times New Roman"/>
        <w:sz w:val="20"/>
        <w:szCs w:val="20"/>
      </w:rPr>
      <w:ptab w:relativeTo="margin" w:alignment="right" w:leader="none"/>
    </w:r>
    <w:r w:rsidR="00B22DF5">
      <w:rPr>
        <w:rFonts w:ascii="Times New Roman" w:hAnsi="Times New Roman" w:cs="Times New Roman"/>
        <w:sz w:val="20"/>
        <w:szCs w:val="20"/>
      </w:rPr>
      <w:t xml:space="preserve">Lab </w:t>
    </w:r>
    <w:r>
      <w:rPr>
        <w:rFonts w:ascii="Times New Roman" w:hAnsi="Times New Roman" w:cs="Times New Roman"/>
        <w:sz w:val="20"/>
        <w:szCs w:val="20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82B78"/>
    <w:multiLevelType w:val="hybridMultilevel"/>
    <w:tmpl w:val="96721C2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97B468C"/>
    <w:multiLevelType w:val="hybridMultilevel"/>
    <w:tmpl w:val="753C1234"/>
    <w:lvl w:ilvl="0" w:tplc="90F80B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D9211DE"/>
    <w:multiLevelType w:val="hybridMultilevel"/>
    <w:tmpl w:val="25302C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443532"/>
    <w:multiLevelType w:val="hybridMultilevel"/>
    <w:tmpl w:val="240C53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1152D3"/>
    <w:multiLevelType w:val="hybridMultilevel"/>
    <w:tmpl w:val="E8C2F024"/>
    <w:lvl w:ilvl="0" w:tplc="2D86ED6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1A412F7"/>
    <w:multiLevelType w:val="hybridMultilevel"/>
    <w:tmpl w:val="6EE01424"/>
    <w:lvl w:ilvl="0" w:tplc="318089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CDF7B87"/>
    <w:multiLevelType w:val="hybridMultilevel"/>
    <w:tmpl w:val="984648C8"/>
    <w:lvl w:ilvl="0" w:tplc="DFBE039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35356D7"/>
    <w:multiLevelType w:val="hybridMultilevel"/>
    <w:tmpl w:val="981631F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1926DB"/>
    <w:multiLevelType w:val="hybridMultilevel"/>
    <w:tmpl w:val="0900B5E4"/>
    <w:lvl w:ilvl="0" w:tplc="5BA6845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66C0349"/>
    <w:multiLevelType w:val="hybridMultilevel"/>
    <w:tmpl w:val="917E33B8"/>
    <w:lvl w:ilvl="0" w:tplc="C65892B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10940E3"/>
    <w:multiLevelType w:val="hybridMultilevel"/>
    <w:tmpl w:val="6DD0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AE0350"/>
    <w:multiLevelType w:val="hybridMultilevel"/>
    <w:tmpl w:val="F760D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8"/>
  </w:num>
  <w:num w:numId="5">
    <w:abstractNumId w:val="6"/>
  </w:num>
  <w:num w:numId="6">
    <w:abstractNumId w:val="4"/>
  </w:num>
  <w:num w:numId="7">
    <w:abstractNumId w:val="5"/>
  </w:num>
  <w:num w:numId="8">
    <w:abstractNumId w:val="9"/>
  </w:num>
  <w:num w:numId="9">
    <w:abstractNumId w:val="1"/>
  </w:num>
  <w:num w:numId="10">
    <w:abstractNumId w:val="10"/>
  </w:num>
  <w:num w:numId="11">
    <w:abstractNumId w:val="11"/>
  </w:num>
  <w:num w:numId="12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OxNDQyMjc2MwKyTJV0lIJTi4sz8/NACgwNagEWRQpDLQAAAA=="/>
  </w:docVars>
  <w:rsids>
    <w:rsidRoot w:val="00AE3076"/>
    <w:rsid w:val="00001FD9"/>
    <w:rsid w:val="0001081D"/>
    <w:rsid w:val="00011465"/>
    <w:rsid w:val="00011EAF"/>
    <w:rsid w:val="00037CF8"/>
    <w:rsid w:val="00041F7B"/>
    <w:rsid w:val="00044EF3"/>
    <w:rsid w:val="00086FA5"/>
    <w:rsid w:val="00087F14"/>
    <w:rsid w:val="000912E4"/>
    <w:rsid w:val="000A6B52"/>
    <w:rsid w:val="000C4954"/>
    <w:rsid w:val="000D43D9"/>
    <w:rsid w:val="000D596A"/>
    <w:rsid w:val="000E4641"/>
    <w:rsid w:val="000E5B85"/>
    <w:rsid w:val="0010015E"/>
    <w:rsid w:val="0011626D"/>
    <w:rsid w:val="001168B2"/>
    <w:rsid w:val="00127A5F"/>
    <w:rsid w:val="00151F66"/>
    <w:rsid w:val="00173132"/>
    <w:rsid w:val="00177F8D"/>
    <w:rsid w:val="00182A63"/>
    <w:rsid w:val="00182A90"/>
    <w:rsid w:val="00185F4A"/>
    <w:rsid w:val="00191FEF"/>
    <w:rsid w:val="001A0C59"/>
    <w:rsid w:val="001D277E"/>
    <w:rsid w:val="001E0D18"/>
    <w:rsid w:val="001E5CC3"/>
    <w:rsid w:val="00202AB8"/>
    <w:rsid w:val="002040EC"/>
    <w:rsid w:val="00206A68"/>
    <w:rsid w:val="00206F0A"/>
    <w:rsid w:val="002139D8"/>
    <w:rsid w:val="00217A00"/>
    <w:rsid w:val="00220EEB"/>
    <w:rsid w:val="00221E25"/>
    <w:rsid w:val="00237443"/>
    <w:rsid w:val="00247142"/>
    <w:rsid w:val="00254C0F"/>
    <w:rsid w:val="0026177F"/>
    <w:rsid w:val="0026212F"/>
    <w:rsid w:val="00266287"/>
    <w:rsid w:val="002669F8"/>
    <w:rsid w:val="00275027"/>
    <w:rsid w:val="00280AA7"/>
    <w:rsid w:val="0029322F"/>
    <w:rsid w:val="002B513B"/>
    <w:rsid w:val="002C11EF"/>
    <w:rsid w:val="002C1F72"/>
    <w:rsid w:val="002C415A"/>
    <w:rsid w:val="002D2200"/>
    <w:rsid w:val="002D4E6D"/>
    <w:rsid w:val="002E6CFD"/>
    <w:rsid w:val="002E7ADF"/>
    <w:rsid w:val="00310AC9"/>
    <w:rsid w:val="0031222A"/>
    <w:rsid w:val="00332543"/>
    <w:rsid w:val="0036385B"/>
    <w:rsid w:val="00386964"/>
    <w:rsid w:val="00396F01"/>
    <w:rsid w:val="003C0C19"/>
    <w:rsid w:val="003C5D70"/>
    <w:rsid w:val="003D1BB2"/>
    <w:rsid w:val="003F1311"/>
    <w:rsid w:val="00404724"/>
    <w:rsid w:val="0040564B"/>
    <w:rsid w:val="00405D5B"/>
    <w:rsid w:val="004441B7"/>
    <w:rsid w:val="004510DE"/>
    <w:rsid w:val="0045251F"/>
    <w:rsid w:val="0048120C"/>
    <w:rsid w:val="004909D9"/>
    <w:rsid w:val="004A4B0C"/>
    <w:rsid w:val="004C5151"/>
    <w:rsid w:val="004C5FE7"/>
    <w:rsid w:val="004C70AA"/>
    <w:rsid w:val="004E51AA"/>
    <w:rsid w:val="00503F0F"/>
    <w:rsid w:val="00521481"/>
    <w:rsid w:val="00523AB3"/>
    <w:rsid w:val="005251DD"/>
    <w:rsid w:val="00541C40"/>
    <w:rsid w:val="005520F4"/>
    <w:rsid w:val="00556D3E"/>
    <w:rsid w:val="0057727A"/>
    <w:rsid w:val="00585F84"/>
    <w:rsid w:val="00586E1D"/>
    <w:rsid w:val="005A1876"/>
    <w:rsid w:val="005B11BD"/>
    <w:rsid w:val="005E5B0C"/>
    <w:rsid w:val="005F3E92"/>
    <w:rsid w:val="00607C75"/>
    <w:rsid w:val="00613C33"/>
    <w:rsid w:val="00614A87"/>
    <w:rsid w:val="0061623B"/>
    <w:rsid w:val="0063078B"/>
    <w:rsid w:val="006418D7"/>
    <w:rsid w:val="00651B59"/>
    <w:rsid w:val="00656A2E"/>
    <w:rsid w:val="006574E9"/>
    <w:rsid w:val="00665110"/>
    <w:rsid w:val="006709F1"/>
    <w:rsid w:val="00672D3C"/>
    <w:rsid w:val="00674FD9"/>
    <w:rsid w:val="0068064B"/>
    <w:rsid w:val="006A7BDB"/>
    <w:rsid w:val="006B4CDE"/>
    <w:rsid w:val="006B5C1D"/>
    <w:rsid w:val="006B7ED9"/>
    <w:rsid w:val="006C5A54"/>
    <w:rsid w:val="006C60E6"/>
    <w:rsid w:val="006D2EB3"/>
    <w:rsid w:val="006F44C9"/>
    <w:rsid w:val="006F63F7"/>
    <w:rsid w:val="007106C1"/>
    <w:rsid w:val="007122A0"/>
    <w:rsid w:val="00716CF6"/>
    <w:rsid w:val="00722A1D"/>
    <w:rsid w:val="00725DBD"/>
    <w:rsid w:val="00732C56"/>
    <w:rsid w:val="0073316A"/>
    <w:rsid w:val="00736D94"/>
    <w:rsid w:val="00736FFE"/>
    <w:rsid w:val="00753D1B"/>
    <w:rsid w:val="007702D9"/>
    <w:rsid w:val="00777AF6"/>
    <w:rsid w:val="00782278"/>
    <w:rsid w:val="0079213F"/>
    <w:rsid w:val="007B1A52"/>
    <w:rsid w:val="007C58BD"/>
    <w:rsid w:val="007D0FA5"/>
    <w:rsid w:val="007D445B"/>
    <w:rsid w:val="007E2DDF"/>
    <w:rsid w:val="007F1EC1"/>
    <w:rsid w:val="007F3259"/>
    <w:rsid w:val="007F7EB8"/>
    <w:rsid w:val="008033DC"/>
    <w:rsid w:val="00814781"/>
    <w:rsid w:val="008158BC"/>
    <w:rsid w:val="00825007"/>
    <w:rsid w:val="00832896"/>
    <w:rsid w:val="008354F5"/>
    <w:rsid w:val="00837914"/>
    <w:rsid w:val="00862F8E"/>
    <w:rsid w:val="00874FE7"/>
    <w:rsid w:val="00876ABC"/>
    <w:rsid w:val="00886270"/>
    <w:rsid w:val="008A7426"/>
    <w:rsid w:val="008B1351"/>
    <w:rsid w:val="008B772B"/>
    <w:rsid w:val="008C721B"/>
    <w:rsid w:val="008D1B1C"/>
    <w:rsid w:val="008D4214"/>
    <w:rsid w:val="008D45BB"/>
    <w:rsid w:val="008D6E03"/>
    <w:rsid w:val="008D7E22"/>
    <w:rsid w:val="008E6FE2"/>
    <w:rsid w:val="00912C48"/>
    <w:rsid w:val="0093643E"/>
    <w:rsid w:val="009415A6"/>
    <w:rsid w:val="009458BB"/>
    <w:rsid w:val="00945B06"/>
    <w:rsid w:val="00952F7D"/>
    <w:rsid w:val="0095496A"/>
    <w:rsid w:val="00964969"/>
    <w:rsid w:val="009730A7"/>
    <w:rsid w:val="009801FB"/>
    <w:rsid w:val="009949B9"/>
    <w:rsid w:val="00997265"/>
    <w:rsid w:val="009A38BA"/>
    <w:rsid w:val="009A5B16"/>
    <w:rsid w:val="009A790D"/>
    <w:rsid w:val="009D5FFB"/>
    <w:rsid w:val="009F13AE"/>
    <w:rsid w:val="00A12973"/>
    <w:rsid w:val="00A31D35"/>
    <w:rsid w:val="00A509EA"/>
    <w:rsid w:val="00A72911"/>
    <w:rsid w:val="00A72BE5"/>
    <w:rsid w:val="00A849B7"/>
    <w:rsid w:val="00A86E6D"/>
    <w:rsid w:val="00A906B4"/>
    <w:rsid w:val="00A90E9E"/>
    <w:rsid w:val="00AA1E68"/>
    <w:rsid w:val="00AA78EC"/>
    <w:rsid w:val="00AB6B6C"/>
    <w:rsid w:val="00AC0B7C"/>
    <w:rsid w:val="00AC1BCD"/>
    <w:rsid w:val="00AC5C36"/>
    <w:rsid w:val="00AC762C"/>
    <w:rsid w:val="00AC7F31"/>
    <w:rsid w:val="00AE3076"/>
    <w:rsid w:val="00AE41E4"/>
    <w:rsid w:val="00AE5E6A"/>
    <w:rsid w:val="00B22DF5"/>
    <w:rsid w:val="00B43E11"/>
    <w:rsid w:val="00B47454"/>
    <w:rsid w:val="00B50137"/>
    <w:rsid w:val="00B61E12"/>
    <w:rsid w:val="00B67C69"/>
    <w:rsid w:val="00B7078A"/>
    <w:rsid w:val="00B871D8"/>
    <w:rsid w:val="00B93D71"/>
    <w:rsid w:val="00B95491"/>
    <w:rsid w:val="00B975B0"/>
    <w:rsid w:val="00BA2713"/>
    <w:rsid w:val="00BA3BC0"/>
    <w:rsid w:val="00BA5BAE"/>
    <w:rsid w:val="00BB4580"/>
    <w:rsid w:val="00BC1D86"/>
    <w:rsid w:val="00BD1892"/>
    <w:rsid w:val="00BE1216"/>
    <w:rsid w:val="00BF2060"/>
    <w:rsid w:val="00C11C1E"/>
    <w:rsid w:val="00C13591"/>
    <w:rsid w:val="00C21196"/>
    <w:rsid w:val="00C3618E"/>
    <w:rsid w:val="00C41D24"/>
    <w:rsid w:val="00C42E80"/>
    <w:rsid w:val="00C53ED7"/>
    <w:rsid w:val="00C54A69"/>
    <w:rsid w:val="00C67144"/>
    <w:rsid w:val="00C755AB"/>
    <w:rsid w:val="00C77D8A"/>
    <w:rsid w:val="00C86F98"/>
    <w:rsid w:val="00C90437"/>
    <w:rsid w:val="00CA0434"/>
    <w:rsid w:val="00CA2C24"/>
    <w:rsid w:val="00CA3855"/>
    <w:rsid w:val="00CA6F03"/>
    <w:rsid w:val="00CD1D5B"/>
    <w:rsid w:val="00CE3567"/>
    <w:rsid w:val="00CF20E7"/>
    <w:rsid w:val="00D00CCA"/>
    <w:rsid w:val="00D11DF8"/>
    <w:rsid w:val="00D213A1"/>
    <w:rsid w:val="00D30604"/>
    <w:rsid w:val="00D43125"/>
    <w:rsid w:val="00D57E2B"/>
    <w:rsid w:val="00D66A3A"/>
    <w:rsid w:val="00D70E1E"/>
    <w:rsid w:val="00D8254E"/>
    <w:rsid w:val="00D825CB"/>
    <w:rsid w:val="00D85E4E"/>
    <w:rsid w:val="00DA54ED"/>
    <w:rsid w:val="00DA6630"/>
    <w:rsid w:val="00DA7E70"/>
    <w:rsid w:val="00DB4B6C"/>
    <w:rsid w:val="00DB79F9"/>
    <w:rsid w:val="00DC15B1"/>
    <w:rsid w:val="00DC2F87"/>
    <w:rsid w:val="00DD364B"/>
    <w:rsid w:val="00DD60D8"/>
    <w:rsid w:val="00DE2BC7"/>
    <w:rsid w:val="00DF198B"/>
    <w:rsid w:val="00DF371D"/>
    <w:rsid w:val="00DF58A4"/>
    <w:rsid w:val="00E12984"/>
    <w:rsid w:val="00E133D9"/>
    <w:rsid w:val="00E16866"/>
    <w:rsid w:val="00E17B3C"/>
    <w:rsid w:val="00E204D5"/>
    <w:rsid w:val="00E52DC8"/>
    <w:rsid w:val="00E63BB0"/>
    <w:rsid w:val="00E63F3C"/>
    <w:rsid w:val="00E7185E"/>
    <w:rsid w:val="00E746E5"/>
    <w:rsid w:val="00E74B29"/>
    <w:rsid w:val="00E777E5"/>
    <w:rsid w:val="00E80EAA"/>
    <w:rsid w:val="00E8327D"/>
    <w:rsid w:val="00E95845"/>
    <w:rsid w:val="00E95CC6"/>
    <w:rsid w:val="00EA593B"/>
    <w:rsid w:val="00EC0082"/>
    <w:rsid w:val="00ED12D7"/>
    <w:rsid w:val="00ED1900"/>
    <w:rsid w:val="00ED1E56"/>
    <w:rsid w:val="00EF3CE2"/>
    <w:rsid w:val="00F0240D"/>
    <w:rsid w:val="00F05465"/>
    <w:rsid w:val="00F05A52"/>
    <w:rsid w:val="00F1384D"/>
    <w:rsid w:val="00F30283"/>
    <w:rsid w:val="00F46D10"/>
    <w:rsid w:val="00F50791"/>
    <w:rsid w:val="00F73317"/>
    <w:rsid w:val="00F80ED0"/>
    <w:rsid w:val="00F90D95"/>
    <w:rsid w:val="00F93C04"/>
    <w:rsid w:val="00FB2F1A"/>
    <w:rsid w:val="00FB3558"/>
    <w:rsid w:val="00FC32A4"/>
    <w:rsid w:val="00FC3CFC"/>
    <w:rsid w:val="00FC78FB"/>
    <w:rsid w:val="26401CA1"/>
    <w:rsid w:val="73905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69FE7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E7185E"/>
  </w:style>
  <w:style w:type="paragraph" w:styleId="Heading1">
    <w:name w:val="heading 1"/>
    <w:basedOn w:val="Normal"/>
    <w:next w:val="Normal"/>
    <w:link w:val="Heading1Char"/>
    <w:uiPriority w:val="9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C54A69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1081D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01081D"/>
    <w:pPr>
      <w:spacing w:after="100" w:line="259" w:lineRule="auto"/>
      <w:ind w:left="220"/>
    </w:pPr>
    <w:rPr>
      <w:rFonts w:eastAsiaTheme="minorEastAsia" w:cs="Times New Roman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01081D"/>
    <w:pPr>
      <w:spacing w:after="100" w:line="259" w:lineRule="auto"/>
    </w:pPr>
    <w:rPr>
      <w:rFonts w:eastAsiaTheme="minorEastAsia"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1081D"/>
    <w:pPr>
      <w:spacing w:after="100" w:line="259" w:lineRule="auto"/>
      <w:ind w:left="440"/>
    </w:pPr>
    <w:rPr>
      <w:rFonts w:eastAsiaTheme="minorEastAsia" w:cs="Times New Roman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rsid w:val="00E9584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E9584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9584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9584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95845"/>
    <w:rPr>
      <w:b/>
      <w:bCs/>
      <w:sz w:val="20"/>
      <w:szCs w:val="20"/>
    </w:rPr>
  </w:style>
  <w:style w:type="paragraph" w:styleId="TOC5">
    <w:name w:val="toc 5"/>
    <w:basedOn w:val="Normal"/>
    <w:next w:val="Normal"/>
    <w:autoRedefine/>
    <w:uiPriority w:val="39"/>
    <w:rsid w:val="00ED1900"/>
    <w:pPr>
      <w:spacing w:after="100"/>
      <w:ind w:left="960"/>
    </w:pPr>
  </w:style>
  <w:style w:type="character" w:styleId="Hyperlink">
    <w:name w:val="Hyperlink"/>
    <w:basedOn w:val="DefaultParagraphFont"/>
    <w:uiPriority w:val="99"/>
    <w:unhideWhenUsed/>
    <w:rsid w:val="00ED1900"/>
    <w:rPr>
      <w:color w:val="0000FF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206F0A"/>
  </w:style>
  <w:style w:type="character" w:styleId="UnresolvedMention">
    <w:name w:val="Unresolved Mention"/>
    <w:basedOn w:val="DefaultParagraphFont"/>
    <w:uiPriority w:val="99"/>
    <w:semiHidden/>
    <w:unhideWhenUsed/>
    <w:rsid w:val="00A72911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rsid w:val="00DE2BC7"/>
    <w:pPr>
      <w:spacing w:after="100"/>
      <w:ind w:left="720"/>
    </w:pPr>
  </w:style>
  <w:style w:type="character" w:customStyle="1" w:styleId="jss618">
    <w:name w:val="jss618"/>
    <w:basedOn w:val="DefaultParagraphFont"/>
    <w:rsid w:val="00825007"/>
  </w:style>
  <w:style w:type="character" w:customStyle="1" w:styleId="jss826">
    <w:name w:val="jss826"/>
    <w:basedOn w:val="DefaultParagraphFont"/>
    <w:rsid w:val="00825007"/>
  </w:style>
  <w:style w:type="paragraph" w:customStyle="1" w:styleId="Default">
    <w:name w:val="Default"/>
    <w:rsid w:val="007122A0"/>
    <w:pPr>
      <w:autoSpaceDE w:val="0"/>
      <w:autoSpaceDN w:val="0"/>
      <w:adjustRightInd w:val="0"/>
    </w:pPr>
    <w:rPr>
      <w:rFonts w:ascii="Futura PT Book" w:hAnsi="Futura PT Book" w:cs="Futura PT Book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2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9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0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2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0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6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7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7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5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2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3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www.jenkins.io/download/" TargetMode="External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htt</b:Tag>
    <b:SourceType>InternetSite</b:SourceType>
    <b:Guid>{3AE7A3D5-8225-47A8-9B75-01658A222062}</b:Guid>
    <b:Title>https://www.lucidchart.com</b:Title>
    <b:URL>https://www.lucidchart.com/blog/tips-for-a-perfect-business-requirements-document</b:URL>
    <b:RefOrder>1</b:RefOrder>
  </b:Source>
  <b:Source>
    <b:Tag>htt21</b:Tag>
    <b:SourceType>InternetSite</b:SourceType>
    <b:Guid>{40C195EA-942E-4B55-9CAC-D64110731A9F}</b:Guid>
    <b:Title>http://web.cse.ohio-state.edu/</b:Title>
    <b:YearAccessed>2021</b:YearAccessed>
    <b:MonthAccessed>05</b:MonthAccessed>
    <b:DayAccessed>26</b:DayAccessed>
    <b:URL>http://web.cse.ohio-state.edu/~bair.41/616/Project/Example_Document/Req_Doc_Example.html</b:URL>
    <b:RefOrder>2</b:RefOrder>
  </b:Source>
  <b:Source>
    <b:Tag>htt211</b:Tag>
    <b:SourceType>InternetSite</b:SourceType>
    <b:Guid>{AC15A7BD-F93B-4B3A-B7AB-CC4358BC882D}</b:Guid>
    <b:Title>https://dl.acm.org/</b:Title>
    <b:YearAccessed>2021</b:YearAccessed>
    <b:MonthAccessed>05</b:MonthAccessed>
    <b:DayAccessed>28</b:DayAccessed>
    <b:URL>https://dl.acm.org/doi/10.1145/2393347.2393433</b:URL>
    <b:RefOrder>3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1A9AF9E-7E0B-4813-9114-C96E298AE99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8</Pages>
  <Words>506</Words>
  <Characters>2889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2021-05-24T09:00:00Z</dcterms:created>
  <dcterms:modified xsi:type="dcterms:W3CDTF">2021-07-30T08:15:00Z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